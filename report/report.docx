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44654" w14:textId="77777777" w:rsidR="00FC26E1" w:rsidRDefault="00FC26E1" w:rsidP="00FC26E1">
      <w:pPr>
        <w:jc w:val="center"/>
        <w:rPr>
          <w:b/>
          <w:sz w:val="32"/>
          <w:szCs w:val="32"/>
        </w:rPr>
      </w:pPr>
      <w:r>
        <w:rPr>
          <w:noProof/>
        </w:rPr>
        <w:drawing>
          <wp:anchor distT="0" distB="0" distL="0" distR="0" simplePos="0" relativeHeight="251659264" behindDoc="1" locked="0" layoutInCell="1" hidden="0" allowOverlap="1" wp14:anchorId="4A7AE3EC" wp14:editId="636AAC7F">
            <wp:simplePos x="0" y="0"/>
            <wp:positionH relativeFrom="column">
              <wp:posOffset>0</wp:posOffset>
            </wp:positionH>
            <wp:positionV relativeFrom="paragraph">
              <wp:posOffset>100766</wp:posOffset>
            </wp:positionV>
            <wp:extent cx="5791200" cy="8419722"/>
            <wp:effectExtent l="9525" t="9525" r="9525" b="9525"/>
            <wp:wrapNone/>
            <wp:docPr id="1" name="image2.jpg" descr="Description: khung doi"/>
            <wp:cNvGraphicFramePr/>
            <a:graphic xmlns:a="http://schemas.openxmlformats.org/drawingml/2006/main">
              <a:graphicData uri="http://schemas.openxmlformats.org/drawingml/2006/picture">
                <pic:pic xmlns:pic="http://schemas.openxmlformats.org/drawingml/2006/picture">
                  <pic:nvPicPr>
                    <pic:cNvPr id="0" name="image2.jpg" descr="Description: khung doi"/>
                    <pic:cNvPicPr preferRelativeResize="0"/>
                  </pic:nvPicPr>
                  <pic:blipFill>
                    <a:blip r:embed="rId8"/>
                    <a:srcRect/>
                    <a:stretch>
                      <a:fillRect/>
                    </a:stretch>
                  </pic:blipFill>
                  <pic:spPr>
                    <a:xfrm>
                      <a:off x="0" y="0"/>
                      <a:ext cx="5791200" cy="8419722"/>
                    </a:xfrm>
                    <a:prstGeom prst="rect">
                      <a:avLst/>
                    </a:prstGeom>
                    <a:ln w="9525">
                      <a:solidFill>
                        <a:srgbClr val="0000FF"/>
                      </a:solidFill>
                      <a:prstDash val="solid"/>
                    </a:ln>
                  </pic:spPr>
                </pic:pic>
              </a:graphicData>
            </a:graphic>
          </wp:anchor>
        </w:drawing>
      </w:r>
    </w:p>
    <w:p w14:paraId="164AD0DF" w14:textId="77777777" w:rsidR="00FC26E1" w:rsidRPr="009C059A" w:rsidRDefault="00FC26E1" w:rsidP="00FC26E1">
      <w:pPr>
        <w:spacing w:line="240" w:lineRule="auto"/>
        <w:jc w:val="center"/>
        <w:rPr>
          <w:bCs/>
          <w:sz w:val="32"/>
          <w:szCs w:val="32"/>
        </w:rPr>
      </w:pPr>
      <w:r w:rsidRPr="009C059A">
        <w:rPr>
          <w:bCs/>
          <w:sz w:val="32"/>
          <w:szCs w:val="32"/>
        </w:rPr>
        <w:t>PHÂN HIỆU TRƯỜNG ĐẠI HỌC THUỶ LỢI</w:t>
      </w:r>
    </w:p>
    <w:p w14:paraId="4F3BB202" w14:textId="77777777" w:rsidR="00FC26E1" w:rsidRDefault="00FC26E1" w:rsidP="00FC26E1">
      <w:pPr>
        <w:spacing w:line="240" w:lineRule="auto"/>
        <w:jc w:val="center"/>
        <w:rPr>
          <w:b/>
          <w:sz w:val="32"/>
          <w:szCs w:val="32"/>
        </w:rPr>
      </w:pPr>
      <w:r>
        <w:rPr>
          <w:b/>
          <w:sz w:val="32"/>
          <w:szCs w:val="32"/>
        </w:rPr>
        <w:t>BỘ MÔN CÔNG NGHỆ THÔNG TIN</w:t>
      </w:r>
    </w:p>
    <w:p w14:paraId="4028DD01" w14:textId="6D25840E" w:rsidR="00FC26E1" w:rsidRDefault="00FC26E1" w:rsidP="00FC26E1">
      <w:pPr>
        <w:tabs>
          <w:tab w:val="center" w:pos="3420"/>
        </w:tabs>
        <w:spacing w:after="200"/>
        <w:ind w:right="-51"/>
        <w:jc w:val="center"/>
        <w:rPr>
          <w:sz w:val="28"/>
          <w:szCs w:val="28"/>
        </w:rPr>
      </w:pPr>
      <w:r>
        <w:rPr>
          <w:sz w:val="28"/>
          <w:szCs w:val="28"/>
        </w:rPr>
        <w:t>-----</w:t>
      </w:r>
      <w:r>
        <w:rPr>
          <w:rFonts w:ascii="Segoe UI Symbol" w:hAnsi="Segoe UI Symbol" w:cs="Segoe UI Symbol"/>
          <w:sz w:val="28"/>
          <w:szCs w:val="28"/>
        </w:rPr>
        <w:t>🙞🙜🕮🙞🙜</w:t>
      </w:r>
      <w:r>
        <w:rPr>
          <w:sz w:val="28"/>
          <w:szCs w:val="28"/>
        </w:rPr>
        <w:t>-----</w:t>
      </w:r>
    </w:p>
    <w:p w14:paraId="23F34A9F" w14:textId="5F12B969" w:rsidR="00BA4EBD" w:rsidRPr="00C72296" w:rsidRDefault="00FC26E1" w:rsidP="00C72296">
      <w:pPr>
        <w:jc w:val="center"/>
        <w:rPr>
          <w:b/>
        </w:rPr>
      </w:pPr>
      <w:bookmarkStart w:id="0" w:name="_mvilzttekq4h" w:colFirst="0" w:colLast="0"/>
      <w:bookmarkEnd w:id="0"/>
      <w:r>
        <w:rPr>
          <w:b/>
          <w:noProof/>
        </w:rPr>
        <w:drawing>
          <wp:inline distT="0" distB="0" distL="0" distR="0" wp14:anchorId="33DB9AF9" wp14:editId="23FB9A1D">
            <wp:extent cx="1401664" cy="1163082"/>
            <wp:effectExtent l="0" t="0" r="0" b="190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01664" cy="1163082"/>
                    </a:xfrm>
                    <a:prstGeom prst="rect">
                      <a:avLst/>
                    </a:prstGeom>
                    <a:ln/>
                  </pic:spPr>
                </pic:pic>
              </a:graphicData>
            </a:graphic>
          </wp:inline>
        </w:drawing>
      </w:r>
    </w:p>
    <w:p w14:paraId="7A66BF5D" w14:textId="3D541E14" w:rsidR="00C72296" w:rsidRDefault="00C72296" w:rsidP="00FC26E1">
      <w:pPr>
        <w:spacing w:line="240" w:lineRule="auto"/>
        <w:jc w:val="center"/>
        <w:rPr>
          <w:b/>
          <w:sz w:val="24"/>
          <w:szCs w:val="24"/>
        </w:rPr>
      </w:pPr>
      <w:r w:rsidRPr="009C059A">
        <w:rPr>
          <w:b/>
          <w:sz w:val="24"/>
          <w:szCs w:val="24"/>
        </w:rPr>
        <w:t>PHAN VĂN VINH</w:t>
      </w:r>
    </w:p>
    <w:p w14:paraId="6D8E0B2B" w14:textId="77777777" w:rsidR="009C059A" w:rsidRDefault="009C059A" w:rsidP="00FC26E1">
      <w:pPr>
        <w:spacing w:line="240" w:lineRule="auto"/>
        <w:jc w:val="center"/>
        <w:rPr>
          <w:b/>
          <w:sz w:val="24"/>
          <w:szCs w:val="24"/>
        </w:rPr>
      </w:pPr>
    </w:p>
    <w:p w14:paraId="68B9E23A" w14:textId="77777777" w:rsidR="009C059A" w:rsidRPr="009C059A" w:rsidRDefault="009C059A" w:rsidP="00FC26E1">
      <w:pPr>
        <w:spacing w:line="240" w:lineRule="auto"/>
        <w:jc w:val="center"/>
        <w:rPr>
          <w:b/>
          <w:sz w:val="24"/>
          <w:szCs w:val="24"/>
        </w:rPr>
      </w:pPr>
    </w:p>
    <w:p w14:paraId="71BE52D0" w14:textId="28951581" w:rsidR="00BA4EBD" w:rsidRPr="009C059A" w:rsidRDefault="00FC26E1" w:rsidP="00FC26E1">
      <w:pPr>
        <w:spacing w:line="240" w:lineRule="auto"/>
        <w:jc w:val="center"/>
        <w:rPr>
          <w:b/>
          <w:sz w:val="32"/>
          <w:szCs w:val="32"/>
        </w:rPr>
      </w:pPr>
      <w:r w:rsidRPr="009C059A">
        <w:rPr>
          <w:b/>
          <w:sz w:val="32"/>
          <w:szCs w:val="32"/>
        </w:rPr>
        <w:t xml:space="preserve">THIẾT KẾ &amp; XÂY DỰNG </w:t>
      </w:r>
      <w:r w:rsidR="00A03718" w:rsidRPr="009C059A">
        <w:rPr>
          <w:b/>
          <w:sz w:val="32"/>
          <w:szCs w:val="32"/>
        </w:rPr>
        <w:t xml:space="preserve">HỆ THỐNG </w:t>
      </w:r>
    </w:p>
    <w:p w14:paraId="535B203F" w14:textId="6A8828ED" w:rsidR="00FC26E1" w:rsidRPr="009C059A" w:rsidRDefault="00A03718" w:rsidP="00BA4EBD">
      <w:pPr>
        <w:spacing w:line="240" w:lineRule="auto"/>
        <w:jc w:val="center"/>
        <w:rPr>
          <w:b/>
          <w:sz w:val="32"/>
          <w:szCs w:val="32"/>
        </w:rPr>
      </w:pPr>
      <w:r w:rsidRPr="009C059A">
        <w:rPr>
          <w:b/>
          <w:sz w:val="32"/>
          <w:szCs w:val="32"/>
        </w:rPr>
        <w:t xml:space="preserve">ĐẶT ĐỒ ĂN NHANH </w:t>
      </w:r>
      <w:r w:rsidR="009C059A" w:rsidRPr="009C059A">
        <w:rPr>
          <w:b/>
          <w:sz w:val="32"/>
          <w:szCs w:val="32"/>
        </w:rPr>
        <w:t xml:space="preserve">- </w:t>
      </w:r>
      <w:r w:rsidRPr="009C059A">
        <w:rPr>
          <w:b/>
          <w:sz w:val="32"/>
          <w:szCs w:val="32"/>
        </w:rPr>
        <w:t>EATNOW</w:t>
      </w:r>
    </w:p>
    <w:p w14:paraId="06C6A791" w14:textId="77777777" w:rsidR="009C059A" w:rsidRDefault="009C059A" w:rsidP="00BA4EBD">
      <w:pPr>
        <w:spacing w:line="240" w:lineRule="auto"/>
        <w:jc w:val="center"/>
        <w:rPr>
          <w:b/>
          <w:sz w:val="36"/>
          <w:szCs w:val="36"/>
        </w:rPr>
      </w:pPr>
    </w:p>
    <w:p w14:paraId="283DD28E" w14:textId="77777777" w:rsidR="009C059A" w:rsidRPr="009C059A" w:rsidRDefault="009C059A" w:rsidP="00BA4EBD">
      <w:pPr>
        <w:spacing w:line="240" w:lineRule="auto"/>
        <w:jc w:val="center"/>
        <w:rPr>
          <w:b/>
          <w:sz w:val="36"/>
          <w:szCs w:val="36"/>
        </w:rPr>
      </w:pPr>
    </w:p>
    <w:p w14:paraId="69F100E7" w14:textId="77777777" w:rsidR="00FC26E1" w:rsidRDefault="00FC26E1" w:rsidP="00FC26E1">
      <w:pPr>
        <w:jc w:val="center"/>
        <w:rPr>
          <w:b/>
          <w:sz w:val="32"/>
          <w:szCs w:val="32"/>
        </w:rPr>
      </w:pPr>
    </w:p>
    <w:p w14:paraId="695D4297" w14:textId="373F56C5" w:rsidR="00A03718" w:rsidRDefault="009C059A" w:rsidP="00FC26E1">
      <w:pPr>
        <w:jc w:val="center"/>
        <w:rPr>
          <w:bCs/>
          <w:sz w:val="28"/>
          <w:szCs w:val="28"/>
        </w:rPr>
      </w:pPr>
      <w:r w:rsidRPr="009C059A">
        <w:rPr>
          <w:bCs/>
          <w:sz w:val="28"/>
          <w:szCs w:val="28"/>
        </w:rPr>
        <w:t>ĐỒ ÁN MÔN CHUYÊN ĐỀ CÔNG NGHỆ THÔNG TIN</w:t>
      </w:r>
    </w:p>
    <w:p w14:paraId="037D65E0" w14:textId="77777777" w:rsidR="009C059A" w:rsidRPr="009C059A" w:rsidRDefault="009C059A" w:rsidP="00FC26E1">
      <w:pPr>
        <w:jc w:val="center"/>
        <w:rPr>
          <w:bCs/>
          <w:sz w:val="28"/>
          <w:szCs w:val="28"/>
        </w:rPr>
      </w:pPr>
    </w:p>
    <w:p w14:paraId="2A2102A7" w14:textId="77777777" w:rsidR="009C059A" w:rsidRPr="00D41040" w:rsidRDefault="009C059A" w:rsidP="00FC26E1">
      <w:pPr>
        <w:jc w:val="center"/>
        <w:rPr>
          <w:bCs/>
          <w:sz w:val="32"/>
          <w:szCs w:val="32"/>
        </w:rPr>
      </w:pPr>
    </w:p>
    <w:p w14:paraId="122CE7E2" w14:textId="77777777" w:rsidR="00A03718" w:rsidRDefault="00A03718" w:rsidP="00D41040">
      <w:pPr>
        <w:rPr>
          <w:b/>
          <w:sz w:val="32"/>
          <w:szCs w:val="32"/>
        </w:rPr>
      </w:pPr>
    </w:p>
    <w:p w14:paraId="3EEF2AF5" w14:textId="77777777" w:rsidR="00FC26E1" w:rsidRDefault="00FC26E1" w:rsidP="00FC26E1">
      <w:pPr>
        <w:rPr>
          <w:b/>
        </w:rPr>
      </w:pPr>
    </w:p>
    <w:p w14:paraId="052CE691" w14:textId="2BDF300B" w:rsidR="00FC26E1" w:rsidRDefault="00FC26E1" w:rsidP="00D41040">
      <w:pPr>
        <w:tabs>
          <w:tab w:val="left" w:pos="6004"/>
        </w:tabs>
        <w:rPr>
          <w:b/>
        </w:rPr>
      </w:pPr>
    </w:p>
    <w:p w14:paraId="269604C5" w14:textId="13F081FC" w:rsidR="00FC26E1" w:rsidRDefault="00FC26E1" w:rsidP="00C72296">
      <w:pPr>
        <w:jc w:val="center"/>
        <w:sectPr w:rsidR="00FC26E1" w:rsidSect="00C72296">
          <w:pgSz w:w="12240" w:h="15840"/>
          <w:pgMar w:top="1134" w:right="1134" w:bottom="1134" w:left="1701" w:header="720" w:footer="720" w:gutter="0"/>
          <w:pgNumType w:start="1"/>
          <w:cols w:space="720"/>
        </w:sectPr>
      </w:pPr>
      <w:r>
        <w:t xml:space="preserve">Hồ Chí Minh, Tháng </w:t>
      </w:r>
      <w:r w:rsidR="00D64301">
        <w:t>9</w:t>
      </w:r>
      <w:r>
        <w:t xml:space="preserve"> Năm 202</w:t>
      </w:r>
      <w:r w:rsidR="009C059A">
        <w:t>5</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9395"/>
      </w:tblGrid>
      <w:tr w:rsidR="009C059A" w14:paraId="1264AAB8" w14:textId="77777777" w:rsidTr="00DB23EC">
        <w:trPr>
          <w:trHeight w:val="2568"/>
        </w:trPr>
        <w:tc>
          <w:tcPr>
            <w:tcW w:w="5000" w:type="pct"/>
          </w:tcPr>
          <w:p w14:paraId="45516857" w14:textId="77777777" w:rsidR="009C059A" w:rsidRPr="009C059A" w:rsidRDefault="009C059A" w:rsidP="00DB23EC">
            <w:pPr>
              <w:spacing w:before="120" w:line="240" w:lineRule="auto"/>
              <w:jc w:val="center"/>
              <w:rPr>
                <w:bCs/>
                <w:sz w:val="32"/>
                <w:szCs w:val="32"/>
              </w:rPr>
            </w:pPr>
            <w:bookmarkStart w:id="1" w:name="_Toc212747186"/>
            <w:r w:rsidRPr="009C059A">
              <w:rPr>
                <w:bCs/>
                <w:sz w:val="32"/>
                <w:szCs w:val="32"/>
              </w:rPr>
              <w:lastRenderedPageBreak/>
              <w:t>PHÂN HIỆU TRƯỜNG ĐẠI HỌC THUỶ LỢI</w:t>
            </w:r>
          </w:p>
          <w:p w14:paraId="5F1CA107" w14:textId="77777777" w:rsidR="009C059A" w:rsidRDefault="009C059A" w:rsidP="00DB23EC">
            <w:pPr>
              <w:spacing w:before="120" w:line="240" w:lineRule="auto"/>
              <w:jc w:val="center"/>
              <w:rPr>
                <w:b/>
                <w:sz w:val="32"/>
                <w:szCs w:val="32"/>
              </w:rPr>
            </w:pPr>
            <w:r>
              <w:rPr>
                <w:b/>
                <w:sz w:val="32"/>
                <w:szCs w:val="32"/>
              </w:rPr>
              <w:t>BỘ MÔN CÔNG NGHỆ THÔNG TIN</w:t>
            </w:r>
          </w:p>
          <w:p w14:paraId="7643641D" w14:textId="77777777" w:rsidR="009C059A" w:rsidRDefault="009C059A" w:rsidP="00C72296"/>
        </w:tc>
      </w:tr>
      <w:tr w:rsidR="009C059A" w14:paraId="0AFD8B39" w14:textId="77777777" w:rsidTr="00DB23EC">
        <w:trPr>
          <w:trHeight w:val="1513"/>
        </w:trPr>
        <w:tc>
          <w:tcPr>
            <w:tcW w:w="5000" w:type="pct"/>
          </w:tcPr>
          <w:p w14:paraId="3AF603D3" w14:textId="1765DB03" w:rsidR="009C059A" w:rsidRDefault="009C059A" w:rsidP="009C059A">
            <w:pPr>
              <w:jc w:val="center"/>
            </w:pPr>
            <w:r>
              <w:t>PHAN VĂN VINH</w:t>
            </w:r>
          </w:p>
        </w:tc>
      </w:tr>
      <w:tr w:rsidR="009C059A" w14:paraId="212EA90A" w14:textId="77777777" w:rsidTr="00DB23EC">
        <w:trPr>
          <w:trHeight w:val="3250"/>
        </w:trPr>
        <w:tc>
          <w:tcPr>
            <w:tcW w:w="5000" w:type="pct"/>
          </w:tcPr>
          <w:p w14:paraId="239B77CB" w14:textId="2DD242FC" w:rsidR="009C059A" w:rsidRPr="009C059A" w:rsidRDefault="009C059A" w:rsidP="00DB23EC">
            <w:pPr>
              <w:spacing w:before="120" w:line="240" w:lineRule="auto"/>
              <w:jc w:val="center"/>
              <w:rPr>
                <w:b/>
                <w:sz w:val="32"/>
                <w:szCs w:val="32"/>
              </w:rPr>
            </w:pPr>
            <w:r w:rsidRPr="009C059A">
              <w:rPr>
                <w:b/>
                <w:sz w:val="32"/>
                <w:szCs w:val="32"/>
              </w:rPr>
              <w:t>THIẾT KẾ &amp; XÂY DỰNG HỆ THỐNG</w:t>
            </w:r>
          </w:p>
          <w:p w14:paraId="1E4F7DAA" w14:textId="77777777" w:rsidR="009C059A" w:rsidRPr="009C059A" w:rsidRDefault="009C059A" w:rsidP="00DB23EC">
            <w:pPr>
              <w:spacing w:before="120" w:line="240" w:lineRule="auto"/>
              <w:jc w:val="center"/>
              <w:rPr>
                <w:b/>
                <w:sz w:val="32"/>
                <w:szCs w:val="32"/>
              </w:rPr>
            </w:pPr>
            <w:r w:rsidRPr="009C059A">
              <w:rPr>
                <w:b/>
                <w:sz w:val="32"/>
                <w:szCs w:val="32"/>
              </w:rPr>
              <w:t>ĐẶT ĐỒ ĂN NHANH - EATNOW</w:t>
            </w:r>
          </w:p>
          <w:p w14:paraId="3BD2CDD1" w14:textId="77777777" w:rsidR="009C059A" w:rsidRDefault="009C059A" w:rsidP="009C059A">
            <w:pPr>
              <w:jc w:val="center"/>
            </w:pPr>
          </w:p>
        </w:tc>
      </w:tr>
      <w:tr w:rsidR="009C059A" w14:paraId="23023289" w14:textId="77777777" w:rsidTr="00DB23EC">
        <w:trPr>
          <w:trHeight w:val="2516"/>
        </w:trPr>
        <w:tc>
          <w:tcPr>
            <w:tcW w:w="5000" w:type="pct"/>
          </w:tcPr>
          <w:p w14:paraId="2CC689AB" w14:textId="77777777" w:rsidR="009C059A" w:rsidRDefault="009C059A" w:rsidP="009C059A">
            <w:pPr>
              <w:jc w:val="center"/>
              <w:rPr>
                <w:bCs/>
                <w:sz w:val="28"/>
                <w:szCs w:val="28"/>
              </w:rPr>
            </w:pPr>
            <w:r w:rsidRPr="009C059A">
              <w:rPr>
                <w:bCs/>
                <w:sz w:val="28"/>
                <w:szCs w:val="28"/>
              </w:rPr>
              <w:t>ĐỒ ÁN MÔN CHUYÊN ĐỀ CÔNG NGHỆ THÔNG TIN</w:t>
            </w:r>
          </w:p>
          <w:p w14:paraId="16179D82" w14:textId="77777777" w:rsidR="009C059A" w:rsidRDefault="009C059A" w:rsidP="00C72296"/>
        </w:tc>
      </w:tr>
      <w:tr w:rsidR="00DB23EC" w14:paraId="533DAC95" w14:textId="77777777" w:rsidTr="00DB23EC">
        <w:trPr>
          <w:trHeight w:val="3134"/>
        </w:trPr>
        <w:tc>
          <w:tcPr>
            <w:tcW w:w="5000" w:type="pct"/>
          </w:tcPr>
          <w:p w14:paraId="32E6970D" w14:textId="3DC438C0" w:rsidR="00DB23EC" w:rsidRDefault="00DB23EC" w:rsidP="00DB23EC">
            <w:pPr>
              <w:jc w:val="center"/>
            </w:pPr>
            <w:r>
              <w:t>GIÁO VIÊN HƯỚNG DẪN: TS.HOÀNG VĂN QUÝ</w:t>
            </w:r>
          </w:p>
        </w:tc>
      </w:tr>
      <w:tr w:rsidR="009C059A" w14:paraId="5003A2BF" w14:textId="77777777" w:rsidTr="00DB23EC">
        <w:trPr>
          <w:trHeight w:val="96"/>
        </w:trPr>
        <w:tc>
          <w:tcPr>
            <w:tcW w:w="5000" w:type="pct"/>
            <w:vAlign w:val="bottom"/>
          </w:tcPr>
          <w:p w14:paraId="26596EFD" w14:textId="50EC2B7D" w:rsidR="009C059A" w:rsidRDefault="009C059A" w:rsidP="009C059A">
            <w:pPr>
              <w:jc w:val="center"/>
            </w:pPr>
            <w:r>
              <w:t>Hồ Chí Minh, Tháng 9 năm 2025</w:t>
            </w:r>
          </w:p>
        </w:tc>
      </w:tr>
    </w:tbl>
    <w:p w14:paraId="2F4B20E9" w14:textId="4236A47F" w:rsidR="00C72296" w:rsidRDefault="00C72296" w:rsidP="00C72296">
      <w:pPr>
        <w:rPr>
          <w:sz w:val="36"/>
          <w:szCs w:val="36"/>
        </w:rPr>
      </w:pPr>
    </w:p>
    <w:p w14:paraId="6441C6F7" w14:textId="45BE4433" w:rsidR="00FC26E1" w:rsidRDefault="00A03718" w:rsidP="003B7B56">
      <w:pPr>
        <w:pStyle w:val="L1"/>
      </w:pPr>
      <w:r w:rsidRPr="00A03718">
        <w:t>Lời mở đầu</w:t>
      </w:r>
      <w:bookmarkEnd w:id="1"/>
    </w:p>
    <w:p w14:paraId="68CA28C0" w14:textId="77777777" w:rsidR="00CF77AA" w:rsidRPr="00CF77AA" w:rsidRDefault="00CF77AA" w:rsidP="003B7B56">
      <w:r w:rsidRPr="00CF77AA">
        <w:t>Trong bối cảnh xã hội hiện đại, dịch vụ đặt và giao đồ ăn trực tuyến ngày càng trở thành một phần quen thuộc trong đời sống hàng ngày. Các nền tảng giao đồ ăn đã mở ra một kênh kết nối quan trọng giữa khách hàng, nhà hàng và tài xế, mang lại nhiều tiện lợi. Tuy nhiên, đằng sau sự tiện lợi đó, vẫn tồn tại không ít bất cập từ cả ba phía tham gia hệ thống.</w:t>
      </w:r>
    </w:p>
    <w:p w14:paraId="2E8A3620" w14:textId="77777777" w:rsidR="00CF77AA" w:rsidRPr="00CF77AA" w:rsidRDefault="00CF77AA" w:rsidP="005501C1">
      <w:pPr>
        <w:pStyle w:val="ct2"/>
      </w:pPr>
      <w:r w:rsidRPr="00CF77AA">
        <w:rPr>
          <w:b/>
        </w:rPr>
        <w:t>Khách hàng</w:t>
      </w:r>
      <w:r w:rsidRPr="00CF77AA">
        <w:t xml:space="preserve"> thường gặp phải tình trạng thời gian chờ lâu do đơn hàng bị ghép chung nhiều đơn khác, dẫn đến trải nghiệm không như kỳ vọng. Ngoài ra, chi phí phát sinh nhiều phụ phí chồng chéo, cùng với những khó khăn khi thiết lập vị trí giao hàng ở các khu vực hẻm sâu hoặc nơi Google Maps không hiển thị chính xác, khiến họ phải đặt vị trí tạm, dẫn đến sai sót trong giao nhận. Một số ứng dụng còn gặp vấn đề trong trải nghiệm người dùng như thao tác phức tạp, thông báo đơn hàng không ổn định.</w:t>
      </w:r>
    </w:p>
    <w:p w14:paraId="074B4471" w14:textId="77777777" w:rsidR="00CF77AA" w:rsidRPr="00CF77AA" w:rsidRDefault="00CF77AA" w:rsidP="005501C1">
      <w:pPr>
        <w:pStyle w:val="ct2"/>
      </w:pPr>
      <w:r w:rsidRPr="00CF77AA">
        <w:rPr>
          <w:b/>
        </w:rPr>
        <w:t>Nhà hàng</w:t>
      </w:r>
      <w:r w:rsidRPr="00CF77AA">
        <w:t xml:space="preserve"> chịu nhiều áp lực từ các nền tảng, khi bị trừ mức chiết khấu cao, thậm chí phải tham gia các chương trình khuyến mãi bắt buộc, gây khó khăn trong việc duy trì lợi nhuận. Bên cạnh đó, việc cập nhật thực đơn hoặc quản lý đơn hàng đôi khi chưa thuận tiện, dẫn đến sai sót và giảm hiệu quả vận hành.</w:t>
      </w:r>
    </w:p>
    <w:p w14:paraId="6D8D5C38" w14:textId="77777777" w:rsidR="00CF77AA" w:rsidRPr="00CF77AA" w:rsidRDefault="00CF77AA" w:rsidP="005501C1">
      <w:pPr>
        <w:pStyle w:val="ct2"/>
      </w:pPr>
      <w:r w:rsidRPr="00CF77AA">
        <w:rPr>
          <w:b/>
        </w:rPr>
        <w:t>Tài xế</w:t>
      </w:r>
      <w:r w:rsidRPr="00CF77AA">
        <w:t xml:space="preserve"> là đối tượng trực tiếp chịu ảnh hưởng nặng nề khi thu nhập liên tục bị cắt giảm, trong khi khối lượng công việc ngày càng nhiều. Việc phải xử lý đồng thời nhiều đơn hàng, gặp khó khăn trong tối ưu lộ trình ghép đơn, hay đối diện với sự thiếu minh bạch trong hỗ trợ từ hệ thống khiến trải nghiệm công việc ngày càng áp lực. Ngoài ra, giao diện ứng dụng dành cho tài xế thường chưa được tối ưu, thao tác phức tạp, gây ảnh hưởng đến tốc độ xử lý đơn.</w:t>
      </w:r>
    </w:p>
    <w:p w14:paraId="6317C0E2" w14:textId="77777777" w:rsidR="00CF77AA" w:rsidRPr="00CF77AA" w:rsidRDefault="00CF77AA" w:rsidP="005501C1">
      <w:pPr>
        <w:pStyle w:val="ct"/>
      </w:pPr>
      <w:r w:rsidRPr="00CF77AA">
        <w:t xml:space="preserve">Xuất phát từ những bất cập thực tiễn này, kết hợp với trải nghiệm hơn hai năm trong vai trò tài xế giao đồ ăn, tôi lựa chọn thực hiện đề tài </w:t>
      </w:r>
      <w:r w:rsidRPr="00CF77AA">
        <w:rPr>
          <w:b/>
          <w:bCs/>
        </w:rPr>
        <w:t>“EatNow – Hệ thống đặt đồ ăn nhanh”</w:t>
      </w:r>
      <w:r w:rsidRPr="00CF77AA">
        <w:t>. Mục tiêu của đề tài là phát triển một hệ thống có khả năng:</w:t>
      </w:r>
    </w:p>
    <w:p w14:paraId="214F97B6" w14:textId="77777777" w:rsidR="00CF77AA" w:rsidRPr="00CF77AA" w:rsidRDefault="00CF77AA" w:rsidP="005501C1">
      <w:pPr>
        <w:pStyle w:val="ct2"/>
      </w:pPr>
      <w:r w:rsidRPr="00CF77AA">
        <w:t>Giúp khách hàng đặt món nhanh chóng, theo dõi đơn hàng trực quan, giảm thiểu sai lệch vị trí.</w:t>
      </w:r>
    </w:p>
    <w:p w14:paraId="057BF364" w14:textId="77777777" w:rsidR="00CF77AA" w:rsidRPr="00CF77AA" w:rsidRDefault="00CF77AA" w:rsidP="005501C1">
      <w:pPr>
        <w:pStyle w:val="ct2"/>
      </w:pPr>
      <w:r w:rsidRPr="00CF77AA">
        <w:lastRenderedPageBreak/>
        <w:t>Hỗ trợ nhà hàng quản lý thực đơn, đơn hàng và doanh thu một cách minh bạch hơn.</w:t>
      </w:r>
    </w:p>
    <w:p w14:paraId="7F3507BC" w14:textId="77777777" w:rsidR="00CF77AA" w:rsidRPr="00CF77AA" w:rsidRDefault="00CF77AA" w:rsidP="005501C1">
      <w:pPr>
        <w:pStyle w:val="ct2"/>
      </w:pPr>
      <w:r w:rsidRPr="00CF77AA">
        <w:t>Cung cấp cho tài xế công cụ thao tác thuận tiện, cập nhật vị trí GPS theo thời gian thực, tối ưu lộ trình và giảm bớt gánh nặng công việc.</w:t>
      </w:r>
    </w:p>
    <w:p w14:paraId="3076B148" w14:textId="77777777" w:rsidR="00CF77AA" w:rsidRPr="00CF77AA" w:rsidRDefault="00CF77AA" w:rsidP="005501C1">
      <w:pPr>
        <w:pStyle w:val="ct2"/>
      </w:pPr>
      <w:r w:rsidRPr="00CF77AA">
        <w:t>Cho phép quản trị viên theo dõi, điều phối toàn hệ thống, cũng như điều chỉnh chính sách hợp lý.</w:t>
      </w:r>
    </w:p>
    <w:p w14:paraId="547BE5E8" w14:textId="5DC52DC1" w:rsidR="00CF77AA" w:rsidRDefault="00CF77AA" w:rsidP="005501C1">
      <w:pPr>
        <w:pStyle w:val="ct"/>
      </w:pPr>
      <w:r w:rsidRPr="00CF77AA">
        <w:t>Đề tài không chỉ là một nghiên cứu học thuật, mà còn mang tính ứng dụng cao, xuất phát từ chính những trải nghiệm thực tế và nhu cầu cấp thiết trong ngành dịch vụ giao đồ ăn. Tôi kỳ vọng hệ thống này có thể phần nào khắc phục các hạn chế hiện nay, đồng thời đem đến trải nghiệm công bằng và hiệu quả hơn cho cả khách hàng, nhà hàng và tài xế.</w:t>
      </w:r>
    </w:p>
    <w:p w14:paraId="3AF4D611" w14:textId="5A5068C8" w:rsidR="00CF77AA" w:rsidRDefault="00CF77AA" w:rsidP="005501C1">
      <w:pPr>
        <w:pStyle w:val="ct"/>
      </w:pPr>
      <w:r>
        <w:br w:type="page"/>
      </w:r>
    </w:p>
    <w:p w14:paraId="4A3A3B37" w14:textId="2522E229" w:rsidR="0028390D" w:rsidRDefault="0028390D" w:rsidP="005516A5">
      <w:pPr>
        <w:ind w:left="720"/>
        <w:jc w:val="center"/>
        <w:rPr>
          <w:szCs w:val="26"/>
        </w:rPr>
        <w:sectPr w:rsidR="0028390D" w:rsidSect="00C72296">
          <w:pgSz w:w="12240" w:h="15840"/>
          <w:pgMar w:top="1134" w:right="1134" w:bottom="1134" w:left="1701" w:header="720" w:footer="720" w:gutter="0"/>
          <w:cols w:space="720"/>
          <w:docGrid w:linePitch="360"/>
        </w:sectPr>
      </w:pPr>
    </w:p>
    <w:p w14:paraId="0D0AD47C" w14:textId="0622B91E" w:rsidR="005516A5" w:rsidRDefault="005516A5" w:rsidP="005516A5">
      <w:pPr>
        <w:pStyle w:val="ct"/>
        <w:tabs>
          <w:tab w:val="left" w:pos="3417"/>
        </w:tabs>
        <w:jc w:val="center"/>
      </w:pPr>
      <w:r>
        <w:lastRenderedPageBreak/>
        <w:t>Mục lục</w:t>
      </w:r>
    </w:p>
    <w:sdt>
      <w:sdtPr>
        <w:rPr>
          <w:sz w:val="24"/>
        </w:rPr>
        <w:id w:val="1213068426"/>
        <w:docPartObj>
          <w:docPartGallery w:val="Table of Contents"/>
          <w:docPartUnique/>
        </w:docPartObj>
      </w:sdtPr>
      <w:sdtEndPr>
        <w:rPr>
          <w:b/>
          <w:bCs/>
          <w:noProof/>
          <w:sz w:val="26"/>
        </w:rPr>
      </w:sdtEndPr>
      <w:sdtContent>
        <w:p w14:paraId="64791C77" w14:textId="245A728A" w:rsidR="00C72296" w:rsidRDefault="005516A5">
          <w:pPr>
            <w:pStyle w:val="TOC1"/>
            <w:tabs>
              <w:tab w:val="right" w:leader="dot" w:pos="9395"/>
            </w:tabs>
            <w:rPr>
              <w:rFonts w:asciiTheme="minorHAnsi" w:eastAsiaTheme="minorEastAsia" w:hAnsiTheme="minorHAnsi"/>
              <w:noProof/>
              <w:sz w:val="22"/>
            </w:rPr>
          </w:pPr>
          <w:r>
            <w:rPr>
              <w:rFonts w:asciiTheme="majorHAnsi" w:eastAsiaTheme="majorEastAsia" w:hAnsiTheme="majorHAnsi" w:cstheme="majorBidi"/>
              <w:color w:val="2F5496" w:themeColor="accent1" w:themeShade="BF"/>
              <w:kern w:val="0"/>
              <w:sz w:val="32"/>
              <w:szCs w:val="32"/>
              <w14:ligatures w14:val="none"/>
            </w:rPr>
            <w:fldChar w:fldCharType="begin"/>
          </w:r>
          <w:r>
            <w:instrText xml:space="preserve"> TOC \o "1-3" \h \z \u </w:instrText>
          </w:r>
          <w:r>
            <w:rPr>
              <w:rFonts w:asciiTheme="majorHAnsi" w:eastAsiaTheme="majorEastAsia" w:hAnsiTheme="majorHAnsi" w:cstheme="majorBidi"/>
              <w:color w:val="2F5496" w:themeColor="accent1" w:themeShade="BF"/>
              <w:kern w:val="0"/>
              <w:sz w:val="32"/>
              <w:szCs w:val="32"/>
              <w14:ligatures w14:val="none"/>
            </w:rPr>
            <w:fldChar w:fldCharType="separate"/>
          </w:r>
          <w:hyperlink w:anchor="_Toc212747186" w:history="1">
            <w:r w:rsidR="00C72296" w:rsidRPr="00891869">
              <w:rPr>
                <w:rStyle w:val="Hyperlink"/>
                <w:noProof/>
              </w:rPr>
              <w:t>Lời mở đầu</w:t>
            </w:r>
            <w:r w:rsidR="00C72296">
              <w:rPr>
                <w:noProof/>
                <w:webHidden/>
              </w:rPr>
              <w:tab/>
            </w:r>
            <w:r w:rsidR="00C72296">
              <w:rPr>
                <w:noProof/>
                <w:webHidden/>
              </w:rPr>
              <w:fldChar w:fldCharType="begin"/>
            </w:r>
            <w:r w:rsidR="00C72296">
              <w:rPr>
                <w:noProof/>
                <w:webHidden/>
              </w:rPr>
              <w:instrText xml:space="preserve"> PAGEREF _Toc212747186 \h </w:instrText>
            </w:r>
            <w:r w:rsidR="00C72296">
              <w:rPr>
                <w:noProof/>
                <w:webHidden/>
              </w:rPr>
            </w:r>
            <w:r w:rsidR="00C72296">
              <w:rPr>
                <w:noProof/>
                <w:webHidden/>
              </w:rPr>
              <w:fldChar w:fldCharType="separate"/>
            </w:r>
            <w:r w:rsidR="00150247">
              <w:rPr>
                <w:noProof/>
                <w:webHidden/>
              </w:rPr>
              <w:t>2</w:t>
            </w:r>
            <w:r w:rsidR="00C72296">
              <w:rPr>
                <w:noProof/>
                <w:webHidden/>
              </w:rPr>
              <w:fldChar w:fldCharType="end"/>
            </w:r>
          </w:hyperlink>
        </w:p>
        <w:p w14:paraId="1545E124" w14:textId="0A54E81A" w:rsidR="00C72296" w:rsidRDefault="00C72296">
          <w:pPr>
            <w:pStyle w:val="TOC1"/>
            <w:tabs>
              <w:tab w:val="right" w:leader="dot" w:pos="9395"/>
            </w:tabs>
            <w:rPr>
              <w:rFonts w:asciiTheme="minorHAnsi" w:eastAsiaTheme="minorEastAsia" w:hAnsiTheme="minorHAnsi"/>
              <w:noProof/>
              <w:sz w:val="22"/>
            </w:rPr>
          </w:pPr>
          <w:hyperlink w:anchor="_Toc212747187" w:history="1">
            <w:r w:rsidRPr="00891869">
              <w:rPr>
                <w:rStyle w:val="Hyperlink"/>
                <w:noProof/>
              </w:rPr>
              <w:t>CHƯƠNG 1. CƠ SỞ LÝ THUYẾT</w:t>
            </w:r>
            <w:r>
              <w:rPr>
                <w:noProof/>
                <w:webHidden/>
              </w:rPr>
              <w:tab/>
            </w:r>
            <w:r>
              <w:rPr>
                <w:noProof/>
                <w:webHidden/>
              </w:rPr>
              <w:fldChar w:fldCharType="begin"/>
            </w:r>
            <w:r>
              <w:rPr>
                <w:noProof/>
                <w:webHidden/>
              </w:rPr>
              <w:instrText xml:space="preserve"> PAGEREF _Toc212747187 \h </w:instrText>
            </w:r>
            <w:r>
              <w:rPr>
                <w:noProof/>
                <w:webHidden/>
              </w:rPr>
            </w:r>
            <w:r>
              <w:rPr>
                <w:noProof/>
                <w:webHidden/>
              </w:rPr>
              <w:fldChar w:fldCharType="separate"/>
            </w:r>
            <w:r w:rsidR="00150247">
              <w:rPr>
                <w:noProof/>
                <w:webHidden/>
              </w:rPr>
              <w:t>4</w:t>
            </w:r>
            <w:r>
              <w:rPr>
                <w:noProof/>
                <w:webHidden/>
              </w:rPr>
              <w:fldChar w:fldCharType="end"/>
            </w:r>
          </w:hyperlink>
        </w:p>
        <w:p w14:paraId="34DAE8BD" w14:textId="4901C331" w:rsidR="00C72296" w:rsidRDefault="00C72296">
          <w:pPr>
            <w:pStyle w:val="TOC2"/>
            <w:tabs>
              <w:tab w:val="right" w:leader="dot" w:pos="9395"/>
            </w:tabs>
            <w:rPr>
              <w:rFonts w:asciiTheme="minorHAnsi" w:eastAsiaTheme="minorEastAsia" w:hAnsiTheme="minorHAnsi"/>
              <w:noProof/>
              <w:sz w:val="22"/>
            </w:rPr>
          </w:pPr>
          <w:hyperlink w:anchor="_Toc212747188" w:history="1">
            <w:r w:rsidRPr="00891869">
              <w:rPr>
                <w:rStyle w:val="Hyperlink"/>
                <w:noProof/>
              </w:rPr>
              <w:t>1.1 Giới thiệu đề tài &amp; Mục tiêu nghiên cứu</w:t>
            </w:r>
            <w:r>
              <w:rPr>
                <w:noProof/>
                <w:webHidden/>
              </w:rPr>
              <w:tab/>
            </w:r>
            <w:r>
              <w:rPr>
                <w:noProof/>
                <w:webHidden/>
              </w:rPr>
              <w:fldChar w:fldCharType="begin"/>
            </w:r>
            <w:r>
              <w:rPr>
                <w:noProof/>
                <w:webHidden/>
              </w:rPr>
              <w:instrText xml:space="preserve"> PAGEREF _Toc212747188 \h </w:instrText>
            </w:r>
            <w:r>
              <w:rPr>
                <w:noProof/>
                <w:webHidden/>
              </w:rPr>
            </w:r>
            <w:r>
              <w:rPr>
                <w:noProof/>
                <w:webHidden/>
              </w:rPr>
              <w:fldChar w:fldCharType="separate"/>
            </w:r>
            <w:r w:rsidR="00150247">
              <w:rPr>
                <w:noProof/>
                <w:webHidden/>
              </w:rPr>
              <w:t>4</w:t>
            </w:r>
            <w:r>
              <w:rPr>
                <w:noProof/>
                <w:webHidden/>
              </w:rPr>
              <w:fldChar w:fldCharType="end"/>
            </w:r>
          </w:hyperlink>
        </w:p>
        <w:p w14:paraId="4D1F5926" w14:textId="0F8CF10F" w:rsidR="00C72296" w:rsidRDefault="00C72296">
          <w:pPr>
            <w:pStyle w:val="TOC2"/>
            <w:tabs>
              <w:tab w:val="right" w:leader="dot" w:pos="9395"/>
            </w:tabs>
            <w:rPr>
              <w:rFonts w:asciiTheme="minorHAnsi" w:eastAsiaTheme="minorEastAsia" w:hAnsiTheme="minorHAnsi"/>
              <w:noProof/>
              <w:sz w:val="22"/>
            </w:rPr>
          </w:pPr>
          <w:hyperlink w:anchor="_Toc212747189" w:history="1">
            <w:r w:rsidRPr="00891869">
              <w:rPr>
                <w:rStyle w:val="Hyperlink"/>
                <w:noProof/>
              </w:rPr>
              <w:t>1.2. Bối cảnh thị trường và thực trạng</w:t>
            </w:r>
            <w:r>
              <w:rPr>
                <w:noProof/>
                <w:webHidden/>
              </w:rPr>
              <w:tab/>
            </w:r>
            <w:r>
              <w:rPr>
                <w:noProof/>
                <w:webHidden/>
              </w:rPr>
              <w:fldChar w:fldCharType="begin"/>
            </w:r>
            <w:r>
              <w:rPr>
                <w:noProof/>
                <w:webHidden/>
              </w:rPr>
              <w:instrText xml:space="preserve"> PAGEREF _Toc212747189 \h </w:instrText>
            </w:r>
            <w:r>
              <w:rPr>
                <w:noProof/>
                <w:webHidden/>
              </w:rPr>
            </w:r>
            <w:r>
              <w:rPr>
                <w:noProof/>
                <w:webHidden/>
              </w:rPr>
              <w:fldChar w:fldCharType="separate"/>
            </w:r>
            <w:r w:rsidR="00150247">
              <w:rPr>
                <w:noProof/>
                <w:webHidden/>
              </w:rPr>
              <w:t>4</w:t>
            </w:r>
            <w:r>
              <w:rPr>
                <w:noProof/>
                <w:webHidden/>
              </w:rPr>
              <w:fldChar w:fldCharType="end"/>
            </w:r>
          </w:hyperlink>
        </w:p>
        <w:p w14:paraId="46ABF360" w14:textId="3D67D302" w:rsidR="00C72296" w:rsidRDefault="00C72296">
          <w:pPr>
            <w:pStyle w:val="TOC2"/>
            <w:tabs>
              <w:tab w:val="right" w:leader="dot" w:pos="9395"/>
            </w:tabs>
            <w:rPr>
              <w:rFonts w:asciiTheme="minorHAnsi" w:eastAsiaTheme="minorEastAsia" w:hAnsiTheme="minorHAnsi"/>
              <w:noProof/>
              <w:sz w:val="22"/>
            </w:rPr>
          </w:pPr>
          <w:hyperlink w:anchor="_Toc212747190" w:history="1">
            <w:r w:rsidRPr="00891869">
              <w:rPr>
                <w:rStyle w:val="Hyperlink"/>
                <w:noProof/>
              </w:rPr>
              <w:t>1.3 Cơ sở lý thuyết / công nghệ nền tảng</w:t>
            </w:r>
            <w:r>
              <w:rPr>
                <w:noProof/>
                <w:webHidden/>
              </w:rPr>
              <w:tab/>
            </w:r>
            <w:r>
              <w:rPr>
                <w:noProof/>
                <w:webHidden/>
              </w:rPr>
              <w:fldChar w:fldCharType="begin"/>
            </w:r>
            <w:r>
              <w:rPr>
                <w:noProof/>
                <w:webHidden/>
              </w:rPr>
              <w:instrText xml:space="preserve"> PAGEREF _Toc212747190 \h </w:instrText>
            </w:r>
            <w:r>
              <w:rPr>
                <w:noProof/>
                <w:webHidden/>
              </w:rPr>
            </w:r>
            <w:r>
              <w:rPr>
                <w:noProof/>
                <w:webHidden/>
              </w:rPr>
              <w:fldChar w:fldCharType="separate"/>
            </w:r>
            <w:r w:rsidR="00150247">
              <w:rPr>
                <w:noProof/>
                <w:webHidden/>
              </w:rPr>
              <w:t>5</w:t>
            </w:r>
            <w:r>
              <w:rPr>
                <w:noProof/>
                <w:webHidden/>
              </w:rPr>
              <w:fldChar w:fldCharType="end"/>
            </w:r>
          </w:hyperlink>
        </w:p>
        <w:p w14:paraId="4DA48B48" w14:textId="2AAB5E70" w:rsidR="00C72296" w:rsidRDefault="00C72296">
          <w:pPr>
            <w:pStyle w:val="TOC1"/>
            <w:tabs>
              <w:tab w:val="right" w:leader="dot" w:pos="9395"/>
            </w:tabs>
            <w:rPr>
              <w:rFonts w:asciiTheme="minorHAnsi" w:eastAsiaTheme="minorEastAsia" w:hAnsiTheme="minorHAnsi"/>
              <w:noProof/>
              <w:sz w:val="22"/>
            </w:rPr>
          </w:pPr>
          <w:hyperlink w:anchor="_Toc212747191" w:history="1">
            <w:r w:rsidRPr="00891869">
              <w:rPr>
                <w:rStyle w:val="Hyperlink"/>
                <w:noProof/>
              </w:rPr>
              <w:t>CHƯƠNG 2  PHÂN TÍCH &amp; THIẾT KẾ HỆ THỐNG</w:t>
            </w:r>
            <w:r>
              <w:rPr>
                <w:noProof/>
                <w:webHidden/>
              </w:rPr>
              <w:tab/>
            </w:r>
            <w:r>
              <w:rPr>
                <w:noProof/>
                <w:webHidden/>
              </w:rPr>
              <w:fldChar w:fldCharType="begin"/>
            </w:r>
            <w:r>
              <w:rPr>
                <w:noProof/>
                <w:webHidden/>
              </w:rPr>
              <w:instrText xml:space="preserve"> PAGEREF _Toc212747191 \h </w:instrText>
            </w:r>
            <w:r>
              <w:rPr>
                <w:noProof/>
                <w:webHidden/>
              </w:rPr>
            </w:r>
            <w:r>
              <w:rPr>
                <w:noProof/>
                <w:webHidden/>
              </w:rPr>
              <w:fldChar w:fldCharType="separate"/>
            </w:r>
            <w:r w:rsidR="00150247">
              <w:rPr>
                <w:noProof/>
                <w:webHidden/>
              </w:rPr>
              <w:t>9</w:t>
            </w:r>
            <w:r>
              <w:rPr>
                <w:noProof/>
                <w:webHidden/>
              </w:rPr>
              <w:fldChar w:fldCharType="end"/>
            </w:r>
          </w:hyperlink>
        </w:p>
        <w:p w14:paraId="3C802817" w14:textId="00E6C01A" w:rsidR="00C72296" w:rsidRDefault="00C72296">
          <w:pPr>
            <w:pStyle w:val="TOC2"/>
            <w:tabs>
              <w:tab w:val="right" w:leader="dot" w:pos="9395"/>
            </w:tabs>
            <w:rPr>
              <w:rFonts w:asciiTheme="minorHAnsi" w:eastAsiaTheme="minorEastAsia" w:hAnsiTheme="minorHAnsi"/>
              <w:noProof/>
              <w:sz w:val="22"/>
            </w:rPr>
          </w:pPr>
          <w:hyperlink w:anchor="_Toc212747192" w:history="1">
            <w:r w:rsidRPr="00891869">
              <w:rPr>
                <w:rStyle w:val="Hyperlink"/>
                <w:noProof/>
              </w:rPr>
              <w:t>2.1 KHẢO SÁT THỰC TẾ, ĐỐI TƯỢNG VÀ BÀI TOÁN</w:t>
            </w:r>
            <w:r>
              <w:rPr>
                <w:noProof/>
                <w:webHidden/>
              </w:rPr>
              <w:tab/>
            </w:r>
            <w:r>
              <w:rPr>
                <w:noProof/>
                <w:webHidden/>
              </w:rPr>
              <w:fldChar w:fldCharType="begin"/>
            </w:r>
            <w:r>
              <w:rPr>
                <w:noProof/>
                <w:webHidden/>
              </w:rPr>
              <w:instrText xml:space="preserve"> PAGEREF _Toc212747192 \h </w:instrText>
            </w:r>
            <w:r>
              <w:rPr>
                <w:noProof/>
                <w:webHidden/>
              </w:rPr>
            </w:r>
            <w:r>
              <w:rPr>
                <w:noProof/>
                <w:webHidden/>
              </w:rPr>
              <w:fldChar w:fldCharType="separate"/>
            </w:r>
            <w:r w:rsidR="00150247">
              <w:rPr>
                <w:noProof/>
                <w:webHidden/>
              </w:rPr>
              <w:t>9</w:t>
            </w:r>
            <w:r>
              <w:rPr>
                <w:noProof/>
                <w:webHidden/>
              </w:rPr>
              <w:fldChar w:fldCharType="end"/>
            </w:r>
          </w:hyperlink>
        </w:p>
        <w:p w14:paraId="1B8ED984" w14:textId="347E0C65" w:rsidR="00C72296" w:rsidRDefault="00C72296">
          <w:pPr>
            <w:pStyle w:val="TOC2"/>
            <w:tabs>
              <w:tab w:val="right" w:leader="dot" w:pos="9395"/>
            </w:tabs>
            <w:rPr>
              <w:rFonts w:asciiTheme="minorHAnsi" w:eastAsiaTheme="minorEastAsia" w:hAnsiTheme="minorHAnsi"/>
              <w:noProof/>
              <w:sz w:val="22"/>
            </w:rPr>
          </w:pPr>
          <w:hyperlink w:anchor="_Toc212747193" w:history="1">
            <w:r w:rsidRPr="00891869">
              <w:rPr>
                <w:rStyle w:val="Hyperlink"/>
                <w:noProof/>
              </w:rPr>
              <w:t>2.2 PHÂN TÍCH NGHIỆP VỤ &amp; LUỒNG CHÍNH</w:t>
            </w:r>
            <w:r>
              <w:rPr>
                <w:noProof/>
                <w:webHidden/>
              </w:rPr>
              <w:tab/>
            </w:r>
            <w:r>
              <w:rPr>
                <w:noProof/>
                <w:webHidden/>
              </w:rPr>
              <w:fldChar w:fldCharType="begin"/>
            </w:r>
            <w:r>
              <w:rPr>
                <w:noProof/>
                <w:webHidden/>
              </w:rPr>
              <w:instrText xml:space="preserve"> PAGEREF _Toc212747193 \h </w:instrText>
            </w:r>
            <w:r>
              <w:rPr>
                <w:noProof/>
                <w:webHidden/>
              </w:rPr>
            </w:r>
            <w:r>
              <w:rPr>
                <w:noProof/>
                <w:webHidden/>
              </w:rPr>
              <w:fldChar w:fldCharType="separate"/>
            </w:r>
            <w:r w:rsidR="00150247">
              <w:rPr>
                <w:noProof/>
                <w:webHidden/>
              </w:rPr>
              <w:t>9</w:t>
            </w:r>
            <w:r>
              <w:rPr>
                <w:noProof/>
                <w:webHidden/>
              </w:rPr>
              <w:fldChar w:fldCharType="end"/>
            </w:r>
          </w:hyperlink>
        </w:p>
        <w:p w14:paraId="523B6AA7" w14:textId="5596FA5E" w:rsidR="00C72296" w:rsidRDefault="00C72296">
          <w:pPr>
            <w:pStyle w:val="TOC3"/>
            <w:tabs>
              <w:tab w:val="right" w:leader="dot" w:pos="9395"/>
            </w:tabs>
            <w:rPr>
              <w:rFonts w:asciiTheme="minorHAnsi" w:eastAsiaTheme="minorEastAsia" w:hAnsiTheme="minorHAnsi"/>
              <w:noProof/>
              <w:sz w:val="22"/>
            </w:rPr>
          </w:pPr>
          <w:hyperlink w:anchor="_Toc212747194" w:history="1">
            <w:r w:rsidRPr="00891869">
              <w:rPr>
                <w:rStyle w:val="Hyperlink"/>
                <w:noProof/>
              </w:rPr>
              <w:t>2.2.1 Luồng hoạt động tổng quát</w:t>
            </w:r>
            <w:r>
              <w:rPr>
                <w:noProof/>
                <w:webHidden/>
              </w:rPr>
              <w:tab/>
            </w:r>
            <w:r>
              <w:rPr>
                <w:noProof/>
                <w:webHidden/>
              </w:rPr>
              <w:fldChar w:fldCharType="begin"/>
            </w:r>
            <w:r>
              <w:rPr>
                <w:noProof/>
                <w:webHidden/>
              </w:rPr>
              <w:instrText xml:space="preserve"> PAGEREF _Toc212747194 \h </w:instrText>
            </w:r>
            <w:r>
              <w:rPr>
                <w:noProof/>
                <w:webHidden/>
              </w:rPr>
            </w:r>
            <w:r>
              <w:rPr>
                <w:noProof/>
                <w:webHidden/>
              </w:rPr>
              <w:fldChar w:fldCharType="separate"/>
            </w:r>
            <w:r w:rsidR="00150247">
              <w:rPr>
                <w:noProof/>
                <w:webHidden/>
              </w:rPr>
              <w:t>9</w:t>
            </w:r>
            <w:r>
              <w:rPr>
                <w:noProof/>
                <w:webHidden/>
              </w:rPr>
              <w:fldChar w:fldCharType="end"/>
            </w:r>
          </w:hyperlink>
        </w:p>
        <w:p w14:paraId="4C77705E" w14:textId="22F97F70" w:rsidR="00C72296" w:rsidRDefault="00C72296">
          <w:pPr>
            <w:pStyle w:val="TOC3"/>
            <w:tabs>
              <w:tab w:val="right" w:leader="dot" w:pos="9395"/>
            </w:tabs>
            <w:rPr>
              <w:rFonts w:asciiTheme="minorHAnsi" w:eastAsiaTheme="minorEastAsia" w:hAnsiTheme="minorHAnsi"/>
              <w:noProof/>
              <w:sz w:val="22"/>
            </w:rPr>
          </w:pPr>
          <w:hyperlink w:anchor="_Toc212747195" w:history="1">
            <w:r w:rsidRPr="00891869">
              <w:rPr>
                <w:rStyle w:val="Hyperlink"/>
                <w:noProof/>
              </w:rPr>
              <w:t>2.2.2 Sơ đồ tổng thể</w:t>
            </w:r>
            <w:r>
              <w:rPr>
                <w:noProof/>
                <w:webHidden/>
              </w:rPr>
              <w:tab/>
            </w:r>
            <w:r>
              <w:rPr>
                <w:noProof/>
                <w:webHidden/>
              </w:rPr>
              <w:fldChar w:fldCharType="begin"/>
            </w:r>
            <w:r>
              <w:rPr>
                <w:noProof/>
                <w:webHidden/>
              </w:rPr>
              <w:instrText xml:space="preserve"> PAGEREF _Toc212747195 \h </w:instrText>
            </w:r>
            <w:r>
              <w:rPr>
                <w:noProof/>
                <w:webHidden/>
              </w:rPr>
            </w:r>
            <w:r>
              <w:rPr>
                <w:noProof/>
                <w:webHidden/>
              </w:rPr>
              <w:fldChar w:fldCharType="separate"/>
            </w:r>
            <w:r w:rsidR="00150247">
              <w:rPr>
                <w:noProof/>
                <w:webHidden/>
              </w:rPr>
              <w:t>10</w:t>
            </w:r>
            <w:r>
              <w:rPr>
                <w:noProof/>
                <w:webHidden/>
              </w:rPr>
              <w:fldChar w:fldCharType="end"/>
            </w:r>
          </w:hyperlink>
        </w:p>
        <w:p w14:paraId="1D1EAEFA" w14:textId="42C412CC" w:rsidR="00C72296" w:rsidRDefault="00C72296">
          <w:pPr>
            <w:pStyle w:val="TOC3"/>
            <w:tabs>
              <w:tab w:val="right" w:leader="dot" w:pos="9395"/>
            </w:tabs>
            <w:rPr>
              <w:rFonts w:asciiTheme="minorHAnsi" w:eastAsiaTheme="minorEastAsia" w:hAnsiTheme="minorHAnsi"/>
              <w:noProof/>
              <w:sz w:val="22"/>
            </w:rPr>
          </w:pPr>
          <w:hyperlink w:anchor="_Toc212747196" w:history="1">
            <w:r w:rsidRPr="00891869">
              <w:rPr>
                <w:rStyle w:val="Hyperlink"/>
                <w:noProof/>
              </w:rPr>
              <w:t>2.2.3 Luồng đơn hàng chi tiết</w:t>
            </w:r>
            <w:r>
              <w:rPr>
                <w:noProof/>
                <w:webHidden/>
              </w:rPr>
              <w:tab/>
            </w:r>
            <w:r>
              <w:rPr>
                <w:noProof/>
                <w:webHidden/>
              </w:rPr>
              <w:fldChar w:fldCharType="begin"/>
            </w:r>
            <w:r>
              <w:rPr>
                <w:noProof/>
                <w:webHidden/>
              </w:rPr>
              <w:instrText xml:space="preserve"> PAGEREF _Toc212747196 \h </w:instrText>
            </w:r>
            <w:r>
              <w:rPr>
                <w:noProof/>
                <w:webHidden/>
              </w:rPr>
            </w:r>
            <w:r>
              <w:rPr>
                <w:noProof/>
                <w:webHidden/>
              </w:rPr>
              <w:fldChar w:fldCharType="separate"/>
            </w:r>
            <w:r w:rsidR="00150247">
              <w:rPr>
                <w:noProof/>
                <w:webHidden/>
              </w:rPr>
              <w:t>10</w:t>
            </w:r>
            <w:r>
              <w:rPr>
                <w:noProof/>
                <w:webHidden/>
              </w:rPr>
              <w:fldChar w:fldCharType="end"/>
            </w:r>
          </w:hyperlink>
        </w:p>
        <w:p w14:paraId="3D2B64B8" w14:textId="04327E31" w:rsidR="00C72296" w:rsidRDefault="00C72296">
          <w:pPr>
            <w:pStyle w:val="TOC2"/>
            <w:tabs>
              <w:tab w:val="right" w:leader="dot" w:pos="9395"/>
            </w:tabs>
            <w:rPr>
              <w:rFonts w:asciiTheme="minorHAnsi" w:eastAsiaTheme="minorEastAsia" w:hAnsiTheme="minorHAnsi"/>
              <w:noProof/>
              <w:sz w:val="22"/>
            </w:rPr>
          </w:pPr>
          <w:hyperlink w:anchor="_Toc212747197" w:history="1">
            <w:r w:rsidRPr="00891869">
              <w:rPr>
                <w:rStyle w:val="Hyperlink"/>
                <w:noProof/>
              </w:rPr>
              <w:t>2.3 THIẾT KẾ HỆ THỐNG VÀ MODULE</w:t>
            </w:r>
            <w:r>
              <w:rPr>
                <w:noProof/>
                <w:webHidden/>
              </w:rPr>
              <w:tab/>
            </w:r>
            <w:r>
              <w:rPr>
                <w:noProof/>
                <w:webHidden/>
              </w:rPr>
              <w:fldChar w:fldCharType="begin"/>
            </w:r>
            <w:r>
              <w:rPr>
                <w:noProof/>
                <w:webHidden/>
              </w:rPr>
              <w:instrText xml:space="preserve"> PAGEREF _Toc212747197 \h </w:instrText>
            </w:r>
            <w:r>
              <w:rPr>
                <w:noProof/>
                <w:webHidden/>
              </w:rPr>
            </w:r>
            <w:r>
              <w:rPr>
                <w:noProof/>
                <w:webHidden/>
              </w:rPr>
              <w:fldChar w:fldCharType="separate"/>
            </w:r>
            <w:r w:rsidR="00150247">
              <w:rPr>
                <w:noProof/>
                <w:webHidden/>
              </w:rPr>
              <w:t>11</w:t>
            </w:r>
            <w:r>
              <w:rPr>
                <w:noProof/>
                <w:webHidden/>
              </w:rPr>
              <w:fldChar w:fldCharType="end"/>
            </w:r>
          </w:hyperlink>
        </w:p>
        <w:p w14:paraId="44C3ADA7" w14:textId="7D5C3D1A" w:rsidR="00C72296" w:rsidRDefault="00C72296">
          <w:pPr>
            <w:pStyle w:val="TOC3"/>
            <w:tabs>
              <w:tab w:val="right" w:leader="dot" w:pos="9395"/>
            </w:tabs>
            <w:rPr>
              <w:rFonts w:asciiTheme="minorHAnsi" w:eastAsiaTheme="minorEastAsia" w:hAnsiTheme="minorHAnsi"/>
              <w:noProof/>
              <w:sz w:val="22"/>
            </w:rPr>
          </w:pPr>
          <w:hyperlink w:anchor="_Toc212747198" w:history="1">
            <w:r w:rsidRPr="00891869">
              <w:rPr>
                <w:rStyle w:val="Hyperlink"/>
                <w:noProof/>
              </w:rPr>
              <w:t>2.3.1 Kiến trúc tổng thể</w:t>
            </w:r>
            <w:r>
              <w:rPr>
                <w:noProof/>
                <w:webHidden/>
              </w:rPr>
              <w:tab/>
            </w:r>
            <w:r>
              <w:rPr>
                <w:noProof/>
                <w:webHidden/>
              </w:rPr>
              <w:fldChar w:fldCharType="begin"/>
            </w:r>
            <w:r>
              <w:rPr>
                <w:noProof/>
                <w:webHidden/>
              </w:rPr>
              <w:instrText xml:space="preserve"> PAGEREF _Toc212747198 \h </w:instrText>
            </w:r>
            <w:r>
              <w:rPr>
                <w:noProof/>
                <w:webHidden/>
              </w:rPr>
            </w:r>
            <w:r>
              <w:rPr>
                <w:noProof/>
                <w:webHidden/>
              </w:rPr>
              <w:fldChar w:fldCharType="separate"/>
            </w:r>
            <w:r w:rsidR="00150247">
              <w:rPr>
                <w:noProof/>
                <w:webHidden/>
              </w:rPr>
              <w:t>11</w:t>
            </w:r>
            <w:r>
              <w:rPr>
                <w:noProof/>
                <w:webHidden/>
              </w:rPr>
              <w:fldChar w:fldCharType="end"/>
            </w:r>
          </w:hyperlink>
        </w:p>
        <w:p w14:paraId="21E9AC19" w14:textId="7C68404A" w:rsidR="00C72296" w:rsidRDefault="00C72296">
          <w:pPr>
            <w:pStyle w:val="TOC3"/>
            <w:tabs>
              <w:tab w:val="right" w:leader="dot" w:pos="9395"/>
            </w:tabs>
            <w:rPr>
              <w:rFonts w:asciiTheme="minorHAnsi" w:eastAsiaTheme="minorEastAsia" w:hAnsiTheme="minorHAnsi"/>
              <w:noProof/>
              <w:sz w:val="22"/>
            </w:rPr>
          </w:pPr>
          <w:hyperlink w:anchor="_Toc212747199" w:history="1">
            <w:r w:rsidRPr="00891869">
              <w:rPr>
                <w:rStyle w:val="Hyperlink"/>
                <w:noProof/>
              </w:rPr>
              <w:t>2.3.2 Phân rã các module backend (chuẩn hóa code base)</w:t>
            </w:r>
            <w:r>
              <w:rPr>
                <w:noProof/>
                <w:webHidden/>
              </w:rPr>
              <w:tab/>
            </w:r>
            <w:r>
              <w:rPr>
                <w:noProof/>
                <w:webHidden/>
              </w:rPr>
              <w:fldChar w:fldCharType="begin"/>
            </w:r>
            <w:r>
              <w:rPr>
                <w:noProof/>
                <w:webHidden/>
              </w:rPr>
              <w:instrText xml:space="preserve"> PAGEREF _Toc212747199 \h </w:instrText>
            </w:r>
            <w:r>
              <w:rPr>
                <w:noProof/>
                <w:webHidden/>
              </w:rPr>
            </w:r>
            <w:r>
              <w:rPr>
                <w:noProof/>
                <w:webHidden/>
              </w:rPr>
              <w:fldChar w:fldCharType="separate"/>
            </w:r>
            <w:r w:rsidR="00150247">
              <w:rPr>
                <w:noProof/>
                <w:webHidden/>
              </w:rPr>
              <w:t>11</w:t>
            </w:r>
            <w:r>
              <w:rPr>
                <w:noProof/>
                <w:webHidden/>
              </w:rPr>
              <w:fldChar w:fldCharType="end"/>
            </w:r>
          </w:hyperlink>
        </w:p>
        <w:p w14:paraId="1C7BF90D" w14:textId="69BF6B0C" w:rsidR="00C72296" w:rsidRDefault="00C72296">
          <w:pPr>
            <w:pStyle w:val="TOC3"/>
            <w:tabs>
              <w:tab w:val="right" w:leader="dot" w:pos="9395"/>
            </w:tabs>
            <w:rPr>
              <w:rFonts w:asciiTheme="minorHAnsi" w:eastAsiaTheme="minorEastAsia" w:hAnsiTheme="minorHAnsi"/>
              <w:noProof/>
              <w:sz w:val="22"/>
            </w:rPr>
          </w:pPr>
          <w:hyperlink w:anchor="_Toc212747200" w:history="1">
            <w:r w:rsidRPr="00891869">
              <w:rPr>
                <w:rStyle w:val="Hyperlink"/>
                <w:noProof/>
              </w:rPr>
              <w:t>2.3.3 Database &amp; Dataflow</w:t>
            </w:r>
            <w:r>
              <w:rPr>
                <w:noProof/>
                <w:webHidden/>
              </w:rPr>
              <w:tab/>
            </w:r>
            <w:r>
              <w:rPr>
                <w:noProof/>
                <w:webHidden/>
              </w:rPr>
              <w:fldChar w:fldCharType="begin"/>
            </w:r>
            <w:r>
              <w:rPr>
                <w:noProof/>
                <w:webHidden/>
              </w:rPr>
              <w:instrText xml:space="preserve"> PAGEREF _Toc212747200 \h </w:instrText>
            </w:r>
            <w:r>
              <w:rPr>
                <w:noProof/>
                <w:webHidden/>
              </w:rPr>
            </w:r>
            <w:r>
              <w:rPr>
                <w:noProof/>
                <w:webHidden/>
              </w:rPr>
              <w:fldChar w:fldCharType="separate"/>
            </w:r>
            <w:r w:rsidR="00150247">
              <w:rPr>
                <w:noProof/>
                <w:webHidden/>
              </w:rPr>
              <w:t>12</w:t>
            </w:r>
            <w:r>
              <w:rPr>
                <w:noProof/>
                <w:webHidden/>
              </w:rPr>
              <w:fldChar w:fldCharType="end"/>
            </w:r>
          </w:hyperlink>
        </w:p>
        <w:p w14:paraId="5B0E2384" w14:textId="4D31C638" w:rsidR="00C72296" w:rsidRDefault="00C72296">
          <w:pPr>
            <w:pStyle w:val="TOC3"/>
            <w:tabs>
              <w:tab w:val="right" w:leader="dot" w:pos="9395"/>
            </w:tabs>
            <w:rPr>
              <w:rFonts w:asciiTheme="minorHAnsi" w:eastAsiaTheme="minorEastAsia" w:hAnsiTheme="minorHAnsi"/>
              <w:noProof/>
              <w:sz w:val="22"/>
            </w:rPr>
          </w:pPr>
          <w:hyperlink w:anchor="_Toc212747201" w:history="1">
            <w:r w:rsidRPr="00891869">
              <w:rPr>
                <w:rStyle w:val="Hyperlink"/>
                <w:noProof/>
              </w:rPr>
              <w:t>2.3.4 Thiết kế bảo mật, hiệu năng, mở rộng</w:t>
            </w:r>
            <w:r>
              <w:rPr>
                <w:noProof/>
                <w:webHidden/>
              </w:rPr>
              <w:tab/>
            </w:r>
            <w:r>
              <w:rPr>
                <w:noProof/>
                <w:webHidden/>
              </w:rPr>
              <w:fldChar w:fldCharType="begin"/>
            </w:r>
            <w:r>
              <w:rPr>
                <w:noProof/>
                <w:webHidden/>
              </w:rPr>
              <w:instrText xml:space="preserve"> PAGEREF _Toc212747201 \h </w:instrText>
            </w:r>
            <w:r>
              <w:rPr>
                <w:noProof/>
                <w:webHidden/>
              </w:rPr>
            </w:r>
            <w:r>
              <w:rPr>
                <w:noProof/>
                <w:webHidden/>
              </w:rPr>
              <w:fldChar w:fldCharType="separate"/>
            </w:r>
            <w:r w:rsidR="00150247">
              <w:rPr>
                <w:noProof/>
                <w:webHidden/>
              </w:rPr>
              <w:t>13</w:t>
            </w:r>
            <w:r>
              <w:rPr>
                <w:noProof/>
                <w:webHidden/>
              </w:rPr>
              <w:fldChar w:fldCharType="end"/>
            </w:r>
          </w:hyperlink>
        </w:p>
        <w:p w14:paraId="487556D8" w14:textId="31B1712C" w:rsidR="00C72296" w:rsidRDefault="00C72296">
          <w:pPr>
            <w:pStyle w:val="TOC2"/>
            <w:tabs>
              <w:tab w:val="right" w:leader="dot" w:pos="9395"/>
            </w:tabs>
            <w:rPr>
              <w:rFonts w:asciiTheme="minorHAnsi" w:eastAsiaTheme="minorEastAsia" w:hAnsiTheme="minorHAnsi"/>
              <w:noProof/>
              <w:sz w:val="22"/>
            </w:rPr>
          </w:pPr>
          <w:hyperlink w:anchor="_Toc212747202" w:history="1">
            <w:r w:rsidRPr="00891869">
              <w:rPr>
                <w:rStyle w:val="Hyperlink"/>
                <w:noProof/>
              </w:rPr>
              <w:t>2.4 TÓM TẮT &amp; ĐÁNH GIÁ</w:t>
            </w:r>
            <w:r>
              <w:rPr>
                <w:noProof/>
                <w:webHidden/>
              </w:rPr>
              <w:tab/>
            </w:r>
            <w:r>
              <w:rPr>
                <w:noProof/>
                <w:webHidden/>
              </w:rPr>
              <w:fldChar w:fldCharType="begin"/>
            </w:r>
            <w:r>
              <w:rPr>
                <w:noProof/>
                <w:webHidden/>
              </w:rPr>
              <w:instrText xml:space="preserve"> PAGEREF _Toc212747202 \h </w:instrText>
            </w:r>
            <w:r>
              <w:rPr>
                <w:noProof/>
                <w:webHidden/>
              </w:rPr>
            </w:r>
            <w:r>
              <w:rPr>
                <w:noProof/>
                <w:webHidden/>
              </w:rPr>
              <w:fldChar w:fldCharType="separate"/>
            </w:r>
            <w:r w:rsidR="00150247">
              <w:rPr>
                <w:noProof/>
                <w:webHidden/>
              </w:rPr>
              <w:t>14</w:t>
            </w:r>
            <w:r>
              <w:rPr>
                <w:noProof/>
                <w:webHidden/>
              </w:rPr>
              <w:fldChar w:fldCharType="end"/>
            </w:r>
          </w:hyperlink>
        </w:p>
        <w:p w14:paraId="589178C7" w14:textId="286DAE91" w:rsidR="00C72296" w:rsidRDefault="00C72296">
          <w:pPr>
            <w:pStyle w:val="TOC2"/>
            <w:tabs>
              <w:tab w:val="right" w:leader="dot" w:pos="9395"/>
            </w:tabs>
            <w:rPr>
              <w:rFonts w:asciiTheme="minorHAnsi" w:eastAsiaTheme="minorEastAsia" w:hAnsiTheme="minorHAnsi"/>
              <w:noProof/>
              <w:sz w:val="22"/>
            </w:rPr>
          </w:pPr>
          <w:hyperlink w:anchor="_Toc212747203" w:history="1">
            <w:r w:rsidRPr="00891869">
              <w:rPr>
                <w:rStyle w:val="Hyperlink"/>
                <w:noProof/>
              </w:rPr>
              <w:t>2.5 ĐIỂM NỔI BẬT, TÍNH NĂNG KHÁC BIỆT &amp; CẬP NHẬT MỚI</w:t>
            </w:r>
            <w:r>
              <w:rPr>
                <w:noProof/>
                <w:webHidden/>
              </w:rPr>
              <w:tab/>
            </w:r>
            <w:r>
              <w:rPr>
                <w:noProof/>
                <w:webHidden/>
              </w:rPr>
              <w:fldChar w:fldCharType="begin"/>
            </w:r>
            <w:r>
              <w:rPr>
                <w:noProof/>
                <w:webHidden/>
              </w:rPr>
              <w:instrText xml:space="preserve"> PAGEREF _Toc212747203 \h </w:instrText>
            </w:r>
            <w:r>
              <w:rPr>
                <w:noProof/>
                <w:webHidden/>
              </w:rPr>
            </w:r>
            <w:r>
              <w:rPr>
                <w:noProof/>
                <w:webHidden/>
              </w:rPr>
              <w:fldChar w:fldCharType="separate"/>
            </w:r>
            <w:r w:rsidR="00150247">
              <w:rPr>
                <w:noProof/>
                <w:webHidden/>
              </w:rPr>
              <w:t>14</w:t>
            </w:r>
            <w:r>
              <w:rPr>
                <w:noProof/>
                <w:webHidden/>
              </w:rPr>
              <w:fldChar w:fldCharType="end"/>
            </w:r>
          </w:hyperlink>
        </w:p>
        <w:p w14:paraId="5FD3621A" w14:textId="1FA119A2" w:rsidR="00C72296" w:rsidRDefault="00C72296">
          <w:pPr>
            <w:pStyle w:val="TOC1"/>
            <w:tabs>
              <w:tab w:val="right" w:leader="dot" w:pos="9395"/>
            </w:tabs>
            <w:rPr>
              <w:rFonts w:asciiTheme="minorHAnsi" w:eastAsiaTheme="minorEastAsia" w:hAnsiTheme="minorHAnsi"/>
              <w:noProof/>
              <w:sz w:val="22"/>
            </w:rPr>
          </w:pPr>
          <w:hyperlink w:anchor="_Toc212747204" w:history="1">
            <w:r w:rsidRPr="00891869">
              <w:rPr>
                <w:rStyle w:val="Hyperlink"/>
                <w:noProof/>
              </w:rPr>
              <w:t>CHƯƠNG 3 – THỰC NGHIỆM VÀ KẾT QUẢ ĐẠT ĐƯỢC</w:t>
            </w:r>
            <w:r>
              <w:rPr>
                <w:noProof/>
                <w:webHidden/>
              </w:rPr>
              <w:tab/>
            </w:r>
            <w:r>
              <w:rPr>
                <w:noProof/>
                <w:webHidden/>
              </w:rPr>
              <w:fldChar w:fldCharType="begin"/>
            </w:r>
            <w:r>
              <w:rPr>
                <w:noProof/>
                <w:webHidden/>
              </w:rPr>
              <w:instrText xml:space="preserve"> PAGEREF _Toc212747204 \h </w:instrText>
            </w:r>
            <w:r>
              <w:rPr>
                <w:noProof/>
                <w:webHidden/>
              </w:rPr>
            </w:r>
            <w:r>
              <w:rPr>
                <w:noProof/>
                <w:webHidden/>
              </w:rPr>
              <w:fldChar w:fldCharType="separate"/>
            </w:r>
            <w:r w:rsidR="00150247">
              <w:rPr>
                <w:noProof/>
                <w:webHidden/>
              </w:rPr>
              <w:t>17</w:t>
            </w:r>
            <w:r>
              <w:rPr>
                <w:noProof/>
                <w:webHidden/>
              </w:rPr>
              <w:fldChar w:fldCharType="end"/>
            </w:r>
          </w:hyperlink>
        </w:p>
        <w:p w14:paraId="4B676A4B" w14:textId="6011A123" w:rsidR="00C72296" w:rsidRDefault="00C72296">
          <w:pPr>
            <w:pStyle w:val="TOC2"/>
            <w:tabs>
              <w:tab w:val="right" w:leader="dot" w:pos="9395"/>
            </w:tabs>
            <w:rPr>
              <w:rFonts w:asciiTheme="minorHAnsi" w:eastAsiaTheme="minorEastAsia" w:hAnsiTheme="minorHAnsi"/>
              <w:noProof/>
              <w:sz w:val="22"/>
            </w:rPr>
          </w:pPr>
          <w:hyperlink w:anchor="_Toc212747205" w:history="1">
            <w:r w:rsidRPr="00891869">
              <w:rPr>
                <w:rStyle w:val="Hyperlink"/>
                <w:noProof/>
              </w:rPr>
              <w:t>3.1 Cài đặt hệ thống &amp; kiểm thử</w:t>
            </w:r>
            <w:r>
              <w:rPr>
                <w:noProof/>
                <w:webHidden/>
              </w:rPr>
              <w:tab/>
            </w:r>
            <w:r>
              <w:rPr>
                <w:noProof/>
                <w:webHidden/>
              </w:rPr>
              <w:fldChar w:fldCharType="begin"/>
            </w:r>
            <w:r>
              <w:rPr>
                <w:noProof/>
                <w:webHidden/>
              </w:rPr>
              <w:instrText xml:space="preserve"> PAGEREF _Toc212747205 \h </w:instrText>
            </w:r>
            <w:r>
              <w:rPr>
                <w:noProof/>
                <w:webHidden/>
              </w:rPr>
            </w:r>
            <w:r>
              <w:rPr>
                <w:noProof/>
                <w:webHidden/>
              </w:rPr>
              <w:fldChar w:fldCharType="separate"/>
            </w:r>
            <w:r w:rsidR="00150247">
              <w:rPr>
                <w:noProof/>
                <w:webHidden/>
              </w:rPr>
              <w:t>17</w:t>
            </w:r>
            <w:r>
              <w:rPr>
                <w:noProof/>
                <w:webHidden/>
              </w:rPr>
              <w:fldChar w:fldCharType="end"/>
            </w:r>
          </w:hyperlink>
        </w:p>
        <w:p w14:paraId="596599D5" w14:textId="3091D5EB" w:rsidR="00C72296" w:rsidRDefault="00C72296">
          <w:pPr>
            <w:pStyle w:val="TOC2"/>
            <w:tabs>
              <w:tab w:val="right" w:leader="dot" w:pos="9395"/>
            </w:tabs>
            <w:rPr>
              <w:rFonts w:asciiTheme="minorHAnsi" w:eastAsiaTheme="minorEastAsia" w:hAnsiTheme="minorHAnsi"/>
              <w:noProof/>
              <w:sz w:val="22"/>
            </w:rPr>
          </w:pPr>
          <w:hyperlink w:anchor="_Toc212747206" w:history="1">
            <w:r w:rsidRPr="00891869">
              <w:rPr>
                <w:rStyle w:val="Hyperlink"/>
                <w:noProof/>
              </w:rPr>
              <w:t>3.2 Kết quả đạt được</w:t>
            </w:r>
            <w:r>
              <w:rPr>
                <w:noProof/>
                <w:webHidden/>
              </w:rPr>
              <w:tab/>
            </w:r>
            <w:r>
              <w:rPr>
                <w:noProof/>
                <w:webHidden/>
              </w:rPr>
              <w:fldChar w:fldCharType="begin"/>
            </w:r>
            <w:r>
              <w:rPr>
                <w:noProof/>
                <w:webHidden/>
              </w:rPr>
              <w:instrText xml:space="preserve"> PAGEREF _Toc212747206 \h </w:instrText>
            </w:r>
            <w:r>
              <w:rPr>
                <w:noProof/>
                <w:webHidden/>
              </w:rPr>
            </w:r>
            <w:r>
              <w:rPr>
                <w:noProof/>
                <w:webHidden/>
              </w:rPr>
              <w:fldChar w:fldCharType="separate"/>
            </w:r>
            <w:r w:rsidR="00150247">
              <w:rPr>
                <w:noProof/>
                <w:webHidden/>
              </w:rPr>
              <w:t>18</w:t>
            </w:r>
            <w:r>
              <w:rPr>
                <w:noProof/>
                <w:webHidden/>
              </w:rPr>
              <w:fldChar w:fldCharType="end"/>
            </w:r>
          </w:hyperlink>
        </w:p>
        <w:p w14:paraId="29CB715F" w14:textId="53A1CC82" w:rsidR="00C72296" w:rsidRDefault="00C72296">
          <w:pPr>
            <w:pStyle w:val="TOC3"/>
            <w:tabs>
              <w:tab w:val="right" w:leader="dot" w:pos="9395"/>
            </w:tabs>
            <w:rPr>
              <w:rFonts w:asciiTheme="minorHAnsi" w:eastAsiaTheme="minorEastAsia" w:hAnsiTheme="minorHAnsi"/>
              <w:noProof/>
              <w:sz w:val="22"/>
            </w:rPr>
          </w:pPr>
          <w:hyperlink w:anchor="_Toc212747207" w:history="1">
            <w:r w:rsidRPr="00891869">
              <w:rPr>
                <w:rStyle w:val="Hyperlink"/>
                <w:noProof/>
              </w:rPr>
              <w:t>3.2.1 Tổng quan kết quả</w:t>
            </w:r>
            <w:r>
              <w:rPr>
                <w:noProof/>
                <w:webHidden/>
              </w:rPr>
              <w:tab/>
            </w:r>
            <w:r>
              <w:rPr>
                <w:noProof/>
                <w:webHidden/>
              </w:rPr>
              <w:fldChar w:fldCharType="begin"/>
            </w:r>
            <w:r>
              <w:rPr>
                <w:noProof/>
                <w:webHidden/>
              </w:rPr>
              <w:instrText xml:space="preserve"> PAGEREF _Toc212747207 \h </w:instrText>
            </w:r>
            <w:r>
              <w:rPr>
                <w:noProof/>
                <w:webHidden/>
              </w:rPr>
            </w:r>
            <w:r>
              <w:rPr>
                <w:noProof/>
                <w:webHidden/>
              </w:rPr>
              <w:fldChar w:fldCharType="separate"/>
            </w:r>
            <w:r w:rsidR="00150247">
              <w:rPr>
                <w:noProof/>
                <w:webHidden/>
              </w:rPr>
              <w:t>18</w:t>
            </w:r>
            <w:r>
              <w:rPr>
                <w:noProof/>
                <w:webHidden/>
              </w:rPr>
              <w:fldChar w:fldCharType="end"/>
            </w:r>
          </w:hyperlink>
        </w:p>
        <w:p w14:paraId="7CC9200D" w14:textId="13B28F1E" w:rsidR="00C72296" w:rsidRDefault="00C72296">
          <w:pPr>
            <w:pStyle w:val="TOC3"/>
            <w:tabs>
              <w:tab w:val="right" w:leader="dot" w:pos="9395"/>
            </w:tabs>
            <w:rPr>
              <w:rFonts w:asciiTheme="minorHAnsi" w:eastAsiaTheme="minorEastAsia" w:hAnsiTheme="minorHAnsi"/>
              <w:noProof/>
              <w:sz w:val="22"/>
            </w:rPr>
          </w:pPr>
          <w:hyperlink w:anchor="_Toc212747208" w:history="1">
            <w:r w:rsidRPr="00891869">
              <w:rPr>
                <w:rStyle w:val="Hyperlink"/>
                <w:noProof/>
              </w:rPr>
              <w:t>3.2.2 Bảng tổng hợp chức năng đã hoàn thiện</w:t>
            </w:r>
            <w:r>
              <w:rPr>
                <w:noProof/>
                <w:webHidden/>
              </w:rPr>
              <w:tab/>
            </w:r>
            <w:r>
              <w:rPr>
                <w:noProof/>
                <w:webHidden/>
              </w:rPr>
              <w:fldChar w:fldCharType="begin"/>
            </w:r>
            <w:r>
              <w:rPr>
                <w:noProof/>
                <w:webHidden/>
              </w:rPr>
              <w:instrText xml:space="preserve"> PAGEREF _Toc212747208 \h </w:instrText>
            </w:r>
            <w:r>
              <w:rPr>
                <w:noProof/>
                <w:webHidden/>
              </w:rPr>
            </w:r>
            <w:r>
              <w:rPr>
                <w:noProof/>
                <w:webHidden/>
              </w:rPr>
              <w:fldChar w:fldCharType="separate"/>
            </w:r>
            <w:r w:rsidR="00150247">
              <w:rPr>
                <w:noProof/>
                <w:webHidden/>
              </w:rPr>
              <w:t>18</w:t>
            </w:r>
            <w:r>
              <w:rPr>
                <w:noProof/>
                <w:webHidden/>
              </w:rPr>
              <w:fldChar w:fldCharType="end"/>
            </w:r>
          </w:hyperlink>
        </w:p>
        <w:p w14:paraId="4ADF8B0F" w14:textId="7C9C6DBD" w:rsidR="00C72296" w:rsidRDefault="00C72296">
          <w:pPr>
            <w:pStyle w:val="TOC3"/>
            <w:tabs>
              <w:tab w:val="right" w:leader="dot" w:pos="9395"/>
            </w:tabs>
            <w:rPr>
              <w:rFonts w:asciiTheme="minorHAnsi" w:eastAsiaTheme="minorEastAsia" w:hAnsiTheme="minorHAnsi"/>
              <w:noProof/>
              <w:sz w:val="22"/>
            </w:rPr>
          </w:pPr>
          <w:hyperlink w:anchor="_Toc212747209" w:history="1">
            <w:r w:rsidRPr="00891869">
              <w:rPr>
                <w:rStyle w:val="Hyperlink"/>
                <w:noProof/>
              </w:rPr>
              <w:t>3.2.3 Chức năng chưa hoàn thiện hoặc còn giới hạn MVP</w:t>
            </w:r>
            <w:r>
              <w:rPr>
                <w:noProof/>
                <w:webHidden/>
              </w:rPr>
              <w:tab/>
            </w:r>
            <w:r>
              <w:rPr>
                <w:noProof/>
                <w:webHidden/>
              </w:rPr>
              <w:fldChar w:fldCharType="begin"/>
            </w:r>
            <w:r>
              <w:rPr>
                <w:noProof/>
                <w:webHidden/>
              </w:rPr>
              <w:instrText xml:space="preserve"> PAGEREF _Toc212747209 \h </w:instrText>
            </w:r>
            <w:r>
              <w:rPr>
                <w:noProof/>
                <w:webHidden/>
              </w:rPr>
            </w:r>
            <w:r>
              <w:rPr>
                <w:noProof/>
                <w:webHidden/>
              </w:rPr>
              <w:fldChar w:fldCharType="separate"/>
            </w:r>
            <w:r w:rsidR="00150247">
              <w:rPr>
                <w:noProof/>
                <w:webHidden/>
              </w:rPr>
              <w:t>22</w:t>
            </w:r>
            <w:r>
              <w:rPr>
                <w:noProof/>
                <w:webHidden/>
              </w:rPr>
              <w:fldChar w:fldCharType="end"/>
            </w:r>
          </w:hyperlink>
        </w:p>
        <w:p w14:paraId="7CE68D7F" w14:textId="41E96C22" w:rsidR="00C72296" w:rsidRDefault="00C72296">
          <w:pPr>
            <w:pStyle w:val="TOC2"/>
            <w:tabs>
              <w:tab w:val="right" w:leader="dot" w:pos="9395"/>
            </w:tabs>
            <w:rPr>
              <w:rFonts w:asciiTheme="minorHAnsi" w:eastAsiaTheme="minorEastAsia" w:hAnsiTheme="minorHAnsi"/>
              <w:noProof/>
              <w:sz w:val="22"/>
            </w:rPr>
          </w:pPr>
          <w:hyperlink w:anchor="_Toc212747210" w:history="1">
            <w:r w:rsidRPr="00891869">
              <w:rPr>
                <w:rStyle w:val="Hyperlink"/>
                <w:noProof/>
              </w:rPr>
              <w:t>3.3 Đánh giá – ưu nhược điểm</w:t>
            </w:r>
            <w:r>
              <w:rPr>
                <w:noProof/>
                <w:webHidden/>
              </w:rPr>
              <w:tab/>
            </w:r>
            <w:r>
              <w:rPr>
                <w:noProof/>
                <w:webHidden/>
              </w:rPr>
              <w:fldChar w:fldCharType="begin"/>
            </w:r>
            <w:r>
              <w:rPr>
                <w:noProof/>
                <w:webHidden/>
              </w:rPr>
              <w:instrText xml:space="preserve"> PAGEREF _Toc212747210 \h </w:instrText>
            </w:r>
            <w:r>
              <w:rPr>
                <w:noProof/>
                <w:webHidden/>
              </w:rPr>
            </w:r>
            <w:r>
              <w:rPr>
                <w:noProof/>
                <w:webHidden/>
              </w:rPr>
              <w:fldChar w:fldCharType="separate"/>
            </w:r>
            <w:r w:rsidR="00150247">
              <w:rPr>
                <w:noProof/>
                <w:webHidden/>
              </w:rPr>
              <w:t>23</w:t>
            </w:r>
            <w:r>
              <w:rPr>
                <w:noProof/>
                <w:webHidden/>
              </w:rPr>
              <w:fldChar w:fldCharType="end"/>
            </w:r>
          </w:hyperlink>
        </w:p>
        <w:p w14:paraId="33CF332E" w14:textId="42D7875D" w:rsidR="00C72296" w:rsidRDefault="00C72296">
          <w:pPr>
            <w:pStyle w:val="TOC2"/>
            <w:tabs>
              <w:tab w:val="right" w:leader="dot" w:pos="9395"/>
            </w:tabs>
            <w:rPr>
              <w:rFonts w:asciiTheme="minorHAnsi" w:eastAsiaTheme="minorEastAsia" w:hAnsiTheme="minorHAnsi"/>
              <w:noProof/>
              <w:sz w:val="22"/>
            </w:rPr>
          </w:pPr>
          <w:hyperlink w:anchor="_Toc212747211" w:history="1">
            <w:r w:rsidRPr="00891869">
              <w:rPr>
                <w:rStyle w:val="Hyperlink"/>
                <w:noProof/>
              </w:rPr>
              <w:t>3.4 Khó khăn – Bài học kinh nghiệm thực tiễn</w:t>
            </w:r>
            <w:r>
              <w:rPr>
                <w:noProof/>
                <w:webHidden/>
              </w:rPr>
              <w:tab/>
            </w:r>
            <w:r>
              <w:rPr>
                <w:noProof/>
                <w:webHidden/>
              </w:rPr>
              <w:fldChar w:fldCharType="begin"/>
            </w:r>
            <w:r>
              <w:rPr>
                <w:noProof/>
                <w:webHidden/>
              </w:rPr>
              <w:instrText xml:space="preserve"> PAGEREF _Toc212747211 \h </w:instrText>
            </w:r>
            <w:r>
              <w:rPr>
                <w:noProof/>
                <w:webHidden/>
              </w:rPr>
            </w:r>
            <w:r>
              <w:rPr>
                <w:noProof/>
                <w:webHidden/>
              </w:rPr>
              <w:fldChar w:fldCharType="separate"/>
            </w:r>
            <w:r w:rsidR="00150247">
              <w:rPr>
                <w:noProof/>
                <w:webHidden/>
              </w:rPr>
              <w:t>23</w:t>
            </w:r>
            <w:r>
              <w:rPr>
                <w:noProof/>
                <w:webHidden/>
              </w:rPr>
              <w:fldChar w:fldCharType="end"/>
            </w:r>
          </w:hyperlink>
        </w:p>
        <w:p w14:paraId="2EEB30DF" w14:textId="3DF64E30" w:rsidR="00C72296" w:rsidRDefault="00C72296">
          <w:pPr>
            <w:pStyle w:val="TOC2"/>
            <w:tabs>
              <w:tab w:val="right" w:leader="dot" w:pos="9395"/>
            </w:tabs>
            <w:rPr>
              <w:rFonts w:asciiTheme="minorHAnsi" w:eastAsiaTheme="minorEastAsia" w:hAnsiTheme="minorHAnsi"/>
              <w:noProof/>
              <w:sz w:val="22"/>
            </w:rPr>
          </w:pPr>
          <w:hyperlink w:anchor="_Toc212747212" w:history="1">
            <w:r w:rsidRPr="00891869">
              <w:rPr>
                <w:rStyle w:val="Hyperlink"/>
                <w:noProof/>
              </w:rPr>
              <w:t>3.5 Ý kiến đánh giá từ user thử nghiệm</w:t>
            </w:r>
            <w:r>
              <w:rPr>
                <w:noProof/>
                <w:webHidden/>
              </w:rPr>
              <w:tab/>
            </w:r>
            <w:r>
              <w:rPr>
                <w:noProof/>
                <w:webHidden/>
              </w:rPr>
              <w:fldChar w:fldCharType="begin"/>
            </w:r>
            <w:r>
              <w:rPr>
                <w:noProof/>
                <w:webHidden/>
              </w:rPr>
              <w:instrText xml:space="preserve"> PAGEREF _Toc212747212 \h </w:instrText>
            </w:r>
            <w:r>
              <w:rPr>
                <w:noProof/>
                <w:webHidden/>
              </w:rPr>
            </w:r>
            <w:r>
              <w:rPr>
                <w:noProof/>
                <w:webHidden/>
              </w:rPr>
              <w:fldChar w:fldCharType="separate"/>
            </w:r>
            <w:r w:rsidR="00150247">
              <w:rPr>
                <w:noProof/>
                <w:webHidden/>
              </w:rPr>
              <w:t>23</w:t>
            </w:r>
            <w:r>
              <w:rPr>
                <w:noProof/>
                <w:webHidden/>
              </w:rPr>
              <w:fldChar w:fldCharType="end"/>
            </w:r>
          </w:hyperlink>
        </w:p>
        <w:p w14:paraId="0FBEA797" w14:textId="1C50C314" w:rsidR="00C72296" w:rsidRDefault="00C72296">
          <w:pPr>
            <w:pStyle w:val="TOC1"/>
            <w:tabs>
              <w:tab w:val="right" w:leader="dot" w:pos="9395"/>
            </w:tabs>
            <w:rPr>
              <w:rFonts w:asciiTheme="minorHAnsi" w:eastAsiaTheme="minorEastAsia" w:hAnsiTheme="minorHAnsi"/>
              <w:noProof/>
              <w:sz w:val="22"/>
            </w:rPr>
          </w:pPr>
          <w:hyperlink w:anchor="_Toc212747213" w:history="1">
            <w:r w:rsidRPr="00891869">
              <w:rPr>
                <w:rStyle w:val="Hyperlink"/>
                <w:noProof/>
              </w:rPr>
              <w:t>NHẬN XÉT VÀ KẾT LUẬN</w:t>
            </w:r>
            <w:r>
              <w:rPr>
                <w:noProof/>
                <w:webHidden/>
              </w:rPr>
              <w:tab/>
            </w:r>
            <w:r>
              <w:rPr>
                <w:noProof/>
                <w:webHidden/>
              </w:rPr>
              <w:fldChar w:fldCharType="begin"/>
            </w:r>
            <w:r>
              <w:rPr>
                <w:noProof/>
                <w:webHidden/>
              </w:rPr>
              <w:instrText xml:space="preserve"> PAGEREF _Toc212747213 \h </w:instrText>
            </w:r>
            <w:r>
              <w:rPr>
                <w:noProof/>
                <w:webHidden/>
              </w:rPr>
            </w:r>
            <w:r>
              <w:rPr>
                <w:noProof/>
                <w:webHidden/>
              </w:rPr>
              <w:fldChar w:fldCharType="separate"/>
            </w:r>
            <w:r w:rsidR="00150247">
              <w:rPr>
                <w:noProof/>
                <w:webHidden/>
              </w:rPr>
              <w:t>25</w:t>
            </w:r>
            <w:r>
              <w:rPr>
                <w:noProof/>
                <w:webHidden/>
              </w:rPr>
              <w:fldChar w:fldCharType="end"/>
            </w:r>
          </w:hyperlink>
        </w:p>
        <w:p w14:paraId="203017C3" w14:textId="1DD6E21E" w:rsidR="00C72296" w:rsidRDefault="00C72296">
          <w:pPr>
            <w:pStyle w:val="TOC1"/>
            <w:tabs>
              <w:tab w:val="right" w:leader="dot" w:pos="9395"/>
            </w:tabs>
            <w:rPr>
              <w:rFonts w:asciiTheme="minorHAnsi" w:eastAsiaTheme="minorEastAsia" w:hAnsiTheme="minorHAnsi"/>
              <w:noProof/>
              <w:sz w:val="22"/>
            </w:rPr>
          </w:pPr>
          <w:hyperlink w:anchor="_Toc212747214" w:history="1">
            <w:r w:rsidRPr="00891869">
              <w:rPr>
                <w:rStyle w:val="Hyperlink"/>
                <w:noProof/>
              </w:rPr>
              <w:t>HƯỚNG PHÁT TRIỂN</w:t>
            </w:r>
            <w:r>
              <w:rPr>
                <w:noProof/>
                <w:webHidden/>
              </w:rPr>
              <w:tab/>
            </w:r>
            <w:r>
              <w:rPr>
                <w:noProof/>
                <w:webHidden/>
              </w:rPr>
              <w:fldChar w:fldCharType="begin"/>
            </w:r>
            <w:r>
              <w:rPr>
                <w:noProof/>
                <w:webHidden/>
              </w:rPr>
              <w:instrText xml:space="preserve"> PAGEREF _Toc212747214 \h </w:instrText>
            </w:r>
            <w:r>
              <w:rPr>
                <w:noProof/>
                <w:webHidden/>
              </w:rPr>
            </w:r>
            <w:r>
              <w:rPr>
                <w:noProof/>
                <w:webHidden/>
              </w:rPr>
              <w:fldChar w:fldCharType="separate"/>
            </w:r>
            <w:r w:rsidR="00150247">
              <w:rPr>
                <w:noProof/>
                <w:webHidden/>
              </w:rPr>
              <w:t>26</w:t>
            </w:r>
            <w:r>
              <w:rPr>
                <w:noProof/>
                <w:webHidden/>
              </w:rPr>
              <w:fldChar w:fldCharType="end"/>
            </w:r>
          </w:hyperlink>
        </w:p>
        <w:p w14:paraId="700C4763" w14:textId="326B419A" w:rsidR="00C72296" w:rsidRDefault="00C72296">
          <w:pPr>
            <w:pStyle w:val="TOC1"/>
            <w:tabs>
              <w:tab w:val="right" w:leader="dot" w:pos="9395"/>
            </w:tabs>
            <w:rPr>
              <w:rFonts w:asciiTheme="minorHAnsi" w:eastAsiaTheme="minorEastAsia" w:hAnsiTheme="minorHAnsi"/>
              <w:noProof/>
              <w:sz w:val="22"/>
            </w:rPr>
          </w:pPr>
          <w:hyperlink w:anchor="_Toc212747215" w:history="1">
            <w:r w:rsidRPr="00891869">
              <w:rPr>
                <w:rStyle w:val="Hyperlink"/>
                <w:noProof/>
              </w:rPr>
              <w:t>TÀI LIỆU THAM KHẢO</w:t>
            </w:r>
            <w:r>
              <w:rPr>
                <w:noProof/>
                <w:webHidden/>
              </w:rPr>
              <w:tab/>
            </w:r>
            <w:r>
              <w:rPr>
                <w:noProof/>
                <w:webHidden/>
              </w:rPr>
              <w:fldChar w:fldCharType="begin"/>
            </w:r>
            <w:r>
              <w:rPr>
                <w:noProof/>
                <w:webHidden/>
              </w:rPr>
              <w:instrText xml:space="preserve"> PAGEREF _Toc212747215 \h </w:instrText>
            </w:r>
            <w:r>
              <w:rPr>
                <w:noProof/>
                <w:webHidden/>
              </w:rPr>
            </w:r>
            <w:r>
              <w:rPr>
                <w:noProof/>
                <w:webHidden/>
              </w:rPr>
              <w:fldChar w:fldCharType="separate"/>
            </w:r>
            <w:r w:rsidR="00150247">
              <w:rPr>
                <w:noProof/>
                <w:webHidden/>
              </w:rPr>
              <w:t>27</w:t>
            </w:r>
            <w:r>
              <w:rPr>
                <w:noProof/>
                <w:webHidden/>
              </w:rPr>
              <w:fldChar w:fldCharType="end"/>
            </w:r>
          </w:hyperlink>
        </w:p>
        <w:p w14:paraId="08E18147" w14:textId="221B9FF8" w:rsidR="005516A5" w:rsidRDefault="005516A5">
          <w:r>
            <w:rPr>
              <w:b/>
              <w:bCs/>
              <w:noProof/>
            </w:rPr>
            <w:fldChar w:fldCharType="end"/>
          </w:r>
        </w:p>
      </w:sdtContent>
    </w:sdt>
    <w:p w14:paraId="7B89FDEB" w14:textId="6B75BD45" w:rsidR="002E421E" w:rsidRDefault="002E421E" w:rsidP="005516A5">
      <w:pPr>
        <w:pStyle w:val="ct"/>
        <w:tabs>
          <w:tab w:val="left" w:pos="3417"/>
        </w:tabs>
      </w:pPr>
    </w:p>
    <w:p w14:paraId="1EEAFFBF" w14:textId="77777777" w:rsidR="002E421E" w:rsidRDefault="002E421E">
      <w:pPr>
        <w:spacing w:line="259" w:lineRule="auto"/>
        <w:jc w:val="left"/>
        <w:rPr>
          <w:szCs w:val="26"/>
        </w:rPr>
      </w:pPr>
      <w:r>
        <w:br w:type="page"/>
      </w:r>
    </w:p>
    <w:p w14:paraId="464B04CE" w14:textId="7B63E5E0" w:rsidR="002E421E" w:rsidRDefault="002E421E" w:rsidP="00726473">
      <w:pPr>
        <w:pStyle w:val="L1"/>
      </w:pPr>
      <w:r>
        <w:lastRenderedPageBreak/>
        <w:t xml:space="preserve">DANH MỤC </w:t>
      </w:r>
      <w:r w:rsidR="00726473">
        <w:t>CÁC HÌNH ẢNH</w:t>
      </w:r>
    </w:p>
    <w:p w14:paraId="0F89C5C1" w14:textId="77777777" w:rsidR="00FA20CB" w:rsidRDefault="00FA20CB">
      <w:pPr>
        <w:pStyle w:val="TableofFigures"/>
        <w:tabs>
          <w:tab w:val="right" w:leader="dot" w:pos="9395"/>
        </w:tabs>
        <w:rPr>
          <w:noProof/>
        </w:rPr>
      </w:pPr>
      <w:r>
        <w:fldChar w:fldCharType="begin"/>
      </w:r>
      <w:r>
        <w:instrText xml:space="preserve"> TOC \h \z \a "Hình" </w:instrText>
      </w:r>
      <w:r>
        <w:fldChar w:fldCharType="separate"/>
      </w:r>
      <w:r w:rsidRPr="00091D32">
        <w:rPr>
          <w:rStyle w:val="Hyperlink"/>
          <w:noProof/>
        </w:rPr>
        <w:fldChar w:fldCharType="begin"/>
      </w:r>
      <w:r w:rsidRPr="00091D32">
        <w:rPr>
          <w:rStyle w:val="Hyperlink"/>
          <w:noProof/>
        </w:rPr>
        <w:instrText xml:space="preserve"> </w:instrText>
      </w:r>
      <w:r>
        <w:rPr>
          <w:noProof/>
        </w:rPr>
        <w:instrText>HYPERLINK \l "_Toc212753110"</w:instrText>
      </w:r>
      <w:r w:rsidRPr="00091D32">
        <w:rPr>
          <w:rStyle w:val="Hyperlink"/>
          <w:noProof/>
        </w:rPr>
        <w:instrText xml:space="preserve"> </w:instrText>
      </w:r>
      <w:r w:rsidRPr="00091D32">
        <w:rPr>
          <w:rStyle w:val="Hyperlink"/>
          <w:noProof/>
        </w:rPr>
      </w:r>
      <w:r w:rsidRPr="00091D32">
        <w:rPr>
          <w:rStyle w:val="Hyperlink"/>
          <w:noProof/>
        </w:rPr>
        <w:fldChar w:fldCharType="separate"/>
      </w:r>
      <w:r w:rsidRPr="00091D32">
        <w:rPr>
          <w:rStyle w:val="Hyperlink"/>
          <w:noProof/>
        </w:rPr>
        <w:t>3.4 sơ đ</w:t>
      </w:r>
      <w:r>
        <w:rPr>
          <w:rStyle w:val="Hyperlink"/>
          <w:noProof/>
        </w:rPr>
        <w:fldChar w:fldCharType="begin"/>
      </w:r>
      <w:r>
        <w:rPr>
          <w:rStyle w:val="Hyperlink"/>
          <w:noProof/>
        </w:rPr>
        <w:instrText xml:space="preserve"> TOC \h \z \a "Hình" </w:instrText>
      </w:r>
      <w:r>
        <w:rPr>
          <w:rStyle w:val="Hyperlink"/>
          <w:noProof/>
        </w:rPr>
        <w:fldChar w:fldCharType="separate"/>
      </w:r>
    </w:p>
    <w:p w14:paraId="33744280" w14:textId="0392A56A" w:rsidR="00FA20CB" w:rsidRDefault="00FA20CB">
      <w:pPr>
        <w:pStyle w:val="TableofFigures"/>
        <w:tabs>
          <w:tab w:val="right" w:leader="dot" w:pos="9395"/>
        </w:tabs>
        <w:rPr>
          <w:rFonts w:asciiTheme="minorHAnsi" w:eastAsiaTheme="minorEastAsia" w:hAnsiTheme="minorHAnsi"/>
          <w:noProof/>
          <w:sz w:val="22"/>
        </w:rPr>
      </w:pPr>
      <w:hyperlink w:anchor="_Toc212753153" w:history="1">
        <w:r w:rsidRPr="00715E24">
          <w:rPr>
            <w:rStyle w:val="Hyperlink"/>
            <w:noProof/>
          </w:rPr>
          <w:t>3.4 sơ đồ activity Thiết kế bảo mật, hiệu năng, mở rộng</w:t>
        </w:r>
        <w:r>
          <w:rPr>
            <w:noProof/>
            <w:webHidden/>
          </w:rPr>
          <w:tab/>
        </w:r>
        <w:r>
          <w:rPr>
            <w:noProof/>
            <w:webHidden/>
          </w:rPr>
          <w:fldChar w:fldCharType="begin"/>
        </w:r>
        <w:r>
          <w:rPr>
            <w:noProof/>
            <w:webHidden/>
          </w:rPr>
          <w:instrText xml:space="preserve"> PAGEREF _Toc212753153 \h </w:instrText>
        </w:r>
        <w:r>
          <w:rPr>
            <w:noProof/>
            <w:webHidden/>
          </w:rPr>
        </w:r>
        <w:r>
          <w:rPr>
            <w:noProof/>
            <w:webHidden/>
          </w:rPr>
          <w:fldChar w:fldCharType="separate"/>
        </w:r>
        <w:r w:rsidR="00150247">
          <w:rPr>
            <w:noProof/>
            <w:webHidden/>
          </w:rPr>
          <w:t>13</w:t>
        </w:r>
        <w:r>
          <w:rPr>
            <w:noProof/>
            <w:webHidden/>
          </w:rPr>
          <w:fldChar w:fldCharType="end"/>
        </w:r>
      </w:hyperlink>
    </w:p>
    <w:p w14:paraId="2B3A4B51" w14:textId="6105F370" w:rsidR="00FA20CB" w:rsidRDefault="00FA20CB">
      <w:pPr>
        <w:pStyle w:val="TableofFigures"/>
        <w:tabs>
          <w:tab w:val="right" w:leader="dot" w:pos="9395"/>
        </w:tabs>
        <w:rPr>
          <w:rFonts w:asciiTheme="minorHAnsi" w:eastAsiaTheme="minorEastAsia" w:hAnsiTheme="minorHAnsi"/>
          <w:noProof/>
          <w:sz w:val="22"/>
        </w:rPr>
      </w:pPr>
      <w:r>
        <w:rPr>
          <w:rStyle w:val="Hyperlink"/>
          <w:noProof/>
        </w:rPr>
        <w:fldChar w:fldCharType="end"/>
      </w:r>
      <w:r w:rsidRPr="00091D32">
        <w:rPr>
          <w:rStyle w:val="Hyperlink"/>
          <w:noProof/>
        </w:rPr>
        <w:t>ồ activity Thiết kế bả</w:t>
      </w:r>
      <w:r w:rsidRPr="00091D32">
        <w:rPr>
          <w:rStyle w:val="Hyperlink"/>
          <w:noProof/>
        </w:rPr>
        <w:t>o</w:t>
      </w:r>
      <w:r w:rsidRPr="00091D32">
        <w:rPr>
          <w:rStyle w:val="Hyperlink"/>
          <w:noProof/>
        </w:rPr>
        <w:t xml:space="preserve"> mật, hiệu năng, mở rộng</w:t>
      </w:r>
      <w:r>
        <w:rPr>
          <w:noProof/>
          <w:webHidden/>
        </w:rPr>
        <w:tab/>
      </w:r>
      <w:r>
        <w:rPr>
          <w:noProof/>
          <w:webHidden/>
        </w:rPr>
        <w:fldChar w:fldCharType="begin"/>
      </w:r>
      <w:r>
        <w:rPr>
          <w:noProof/>
          <w:webHidden/>
        </w:rPr>
        <w:instrText xml:space="preserve"> PAGEREF _Toc212753110 \h </w:instrText>
      </w:r>
      <w:r>
        <w:rPr>
          <w:noProof/>
          <w:webHidden/>
        </w:rPr>
      </w:r>
      <w:r>
        <w:rPr>
          <w:noProof/>
          <w:webHidden/>
        </w:rPr>
        <w:fldChar w:fldCharType="separate"/>
      </w:r>
      <w:r w:rsidR="00150247">
        <w:rPr>
          <w:noProof/>
          <w:webHidden/>
        </w:rPr>
        <w:t>13</w:t>
      </w:r>
      <w:r>
        <w:rPr>
          <w:noProof/>
          <w:webHidden/>
        </w:rPr>
        <w:fldChar w:fldCharType="end"/>
      </w:r>
      <w:r w:rsidRPr="00091D32">
        <w:rPr>
          <w:rStyle w:val="Hyperlink"/>
          <w:noProof/>
        </w:rPr>
        <w:fldChar w:fldCharType="end"/>
      </w:r>
    </w:p>
    <w:p w14:paraId="0B630A03" w14:textId="7668258F" w:rsidR="005516A5" w:rsidRPr="005516A5" w:rsidRDefault="00FA20CB" w:rsidP="00EA5E4C">
      <w:pPr>
        <w:spacing w:line="259" w:lineRule="auto"/>
        <w:jc w:val="left"/>
        <w:sectPr w:rsidR="005516A5" w:rsidRPr="005516A5" w:rsidSect="00C72296">
          <w:footerReference w:type="default" r:id="rId10"/>
          <w:pgSz w:w="12240" w:h="15840"/>
          <w:pgMar w:top="1134" w:right="1134" w:bottom="1134" w:left="1701" w:header="720" w:footer="720" w:gutter="0"/>
          <w:pgNumType w:start="1"/>
          <w:cols w:space="720"/>
          <w:docGrid w:linePitch="360"/>
        </w:sectPr>
      </w:pPr>
      <w:r>
        <w:fldChar w:fldCharType="end"/>
      </w:r>
    </w:p>
    <w:p w14:paraId="6F97F9E6" w14:textId="5A99AD49" w:rsidR="003B7B56" w:rsidRDefault="003B7B56" w:rsidP="003B7B56">
      <w:pPr>
        <w:pStyle w:val="L1"/>
      </w:pPr>
      <w:bookmarkStart w:id="2" w:name="_Toc212747187"/>
      <w:r>
        <w:lastRenderedPageBreak/>
        <w:t xml:space="preserve">CHƯƠNG </w:t>
      </w:r>
      <w:r>
        <w:t>1. CƠ SỞ LÝ THUYẾT</w:t>
      </w:r>
      <w:bookmarkEnd w:id="2"/>
    </w:p>
    <w:p w14:paraId="345AE09F" w14:textId="77777777" w:rsidR="003B7B56" w:rsidRDefault="003B7B56" w:rsidP="003B7B56"/>
    <w:p w14:paraId="383588C7" w14:textId="1204C301" w:rsidR="003B7B56" w:rsidRDefault="003B7B56" w:rsidP="003B7B56">
      <w:pPr>
        <w:pStyle w:val="L2"/>
      </w:pPr>
      <w:bookmarkStart w:id="3" w:name="_Toc212747188"/>
      <w:r>
        <w:t>1.1 Giới thiệu đề tài &amp; Mục tiêu nghiên cứu</w:t>
      </w:r>
      <w:bookmarkEnd w:id="3"/>
    </w:p>
    <w:p w14:paraId="6E95AD81" w14:textId="7EBC7BE3" w:rsidR="003B7B56" w:rsidRDefault="003B7B56" w:rsidP="003B7B56">
      <w:pPr>
        <w:pStyle w:val="ct"/>
      </w:pPr>
      <w:r>
        <w:t>EatNow — Hệ thống đặt đồ ăn nhanh là một giải pháp prototype kết nối khách hàng, nhà hàng và tài xế theo quy trình đặt – xử lý – giao – nhận. Đề tài này nối các actor lại trong một hạ tầng hiện đại áp dụng realtime communication, hướng tới:</w:t>
      </w:r>
    </w:p>
    <w:p w14:paraId="7F2E1D47" w14:textId="3B141966" w:rsidR="003B7B56" w:rsidRDefault="003B7B56" w:rsidP="003B7B56">
      <w:pPr>
        <w:pStyle w:val="ct2"/>
      </w:pPr>
      <w:r>
        <w:t>Xây dựng hệ thống đặt đồ ăn với kiến trúc hiện đại, ưu tiên realtime và tối ưu quy trình xử lý đơn.</w:t>
      </w:r>
    </w:p>
    <w:p w14:paraId="272630E5" w14:textId="0FFCA9EC" w:rsidR="003B7B56" w:rsidRDefault="003B7B56" w:rsidP="003B7B56">
      <w:pPr>
        <w:pStyle w:val="ct2"/>
      </w:pPr>
      <w:r>
        <w:t>Tối ưu hóa trải nghiệm người dùng qua giao diện đơn giản, trực quan, thao tác ngắn</w:t>
      </w:r>
    </w:p>
    <w:p w14:paraId="7F2E7DA8" w14:textId="724F747D" w:rsidR="003B7B56" w:rsidRDefault="003B7B56" w:rsidP="003B7B56">
      <w:pPr>
        <w:pStyle w:val="ct2"/>
      </w:pPr>
      <w:r>
        <w:t>Nghiên cứu và giải quyết các vấn đề thực tiễn trong ngành giao đồ ăn dựa trên trải nghiệm nhiều năm làm tài xế của tác giả</w:t>
      </w:r>
    </w:p>
    <w:p w14:paraId="35978646" w14:textId="50C2FC37" w:rsidR="003B7B56" w:rsidRDefault="003B7B56" w:rsidP="003B7B56">
      <w:pPr>
        <w:pStyle w:val="ct2"/>
      </w:pPr>
      <w:r>
        <w:t>Ứng dụng các công nghệ web &amp; mobile tiên tiến (NestJS, Next.js, Flutter, Socket.IO)</w:t>
      </w:r>
    </w:p>
    <w:p w14:paraId="55F77303" w14:textId="1EC100EB" w:rsidR="003B7B56" w:rsidRDefault="003B7B56" w:rsidP="003B7B56">
      <w:pPr>
        <w:pStyle w:val="ct2"/>
      </w:pPr>
      <w:r>
        <w:t>Minh bạch hóa phương thức vận hành, tối ưu doanh thu tài xế &amp; nhà hàng, giảm bất cập lộ trình và hỗ trợ hệ thống.</w:t>
      </w:r>
    </w:p>
    <w:p w14:paraId="66CD887D" w14:textId="3548FCF2" w:rsidR="003B7B56" w:rsidRDefault="003B7B56" w:rsidP="003B7B56">
      <w:pPr>
        <w:pStyle w:val="L2"/>
      </w:pPr>
      <w:bookmarkStart w:id="4" w:name="_Toc212747189"/>
      <w:r>
        <w:t>1.2. Bối cảnh thị trường và thực trạng</w:t>
      </w:r>
      <w:bookmarkEnd w:id="4"/>
    </w:p>
    <w:p w14:paraId="17661905" w14:textId="3458F7AD" w:rsidR="003B7B56" w:rsidRDefault="003B7B56" w:rsidP="003B7B56">
      <w:pPr>
        <w:pStyle w:val="ct"/>
      </w:pPr>
      <w:r>
        <w:t>Ngành giao đồ ăn trực tuyến tại Việt Nam đang phát triển cực nhanh, quy mô nhiều tỷ USD (Statista 2024), chủ yếu bởi ShopeeFood và GrabFood (cùng chiếm &gt;95% thị phần thành phố lớn). Mô hình kết hợp đối tác Nhà hàng – Tài xế – Khách hàng đã đem lại nhiều thành công như:</w:t>
      </w:r>
    </w:p>
    <w:p w14:paraId="42DAA42A" w14:textId="1DBD57C3" w:rsidR="003B7B56" w:rsidRPr="003B7B56" w:rsidRDefault="003B7B56" w:rsidP="003B7B56">
      <w:pPr>
        <w:pStyle w:val="ct2"/>
      </w:pPr>
      <w:r w:rsidRPr="003B7B56">
        <w:t>Xây dựng được mạng lưới hợp tác rộng, kỹ thuật mạnh, xử lý được lượng lớn đơn hàng</w:t>
      </w:r>
    </w:p>
    <w:p w14:paraId="58D8C6CF" w14:textId="66925BA5" w:rsidR="003B7B56" w:rsidRPr="003B7B56" w:rsidRDefault="003B7B56" w:rsidP="003B7B56">
      <w:pPr>
        <w:pStyle w:val="ct2"/>
      </w:pPr>
      <w:r w:rsidRPr="003B7B56">
        <w:t>Đa dạng thanh toán, khuyến mãi phong phú</w:t>
      </w:r>
    </w:p>
    <w:p w14:paraId="0F4FCE17" w14:textId="17D2C793" w:rsidR="003B7B56" w:rsidRPr="003B7B56" w:rsidRDefault="003B7B56" w:rsidP="003B7B56">
      <w:pPr>
        <w:pStyle w:val="ct2"/>
      </w:pPr>
      <w:r w:rsidRPr="003B7B56">
        <w:t>Tích hợp AI tối ưu routing, giảm chi phí giao hàng</w:t>
      </w:r>
    </w:p>
    <w:p w14:paraId="03A20880" w14:textId="77777777" w:rsidR="003B7B56" w:rsidRDefault="003B7B56" w:rsidP="003B7B56">
      <w:pPr>
        <w:pStyle w:val="ct"/>
      </w:pPr>
      <w:r>
        <w:t xml:space="preserve">  Tuy nhiên, thực tiễn ghi nhận vẫn tồn tại nhiều bất cập:</w:t>
      </w:r>
    </w:p>
    <w:p w14:paraId="7A2CB631" w14:textId="4F230531" w:rsidR="003B7B56" w:rsidRDefault="003B7B56" w:rsidP="003B7B56">
      <w:pPr>
        <w:pStyle w:val="ct2"/>
      </w:pPr>
      <w:r>
        <w:lastRenderedPageBreak/>
        <w:t>Khách hàng thường chờ lâu do ghép đơn, mất phí ngoài cao, vị trí giao hàng khó thiết lập chuẩn trong hẻm sâu hoặc do giới hạn Google Maps. Thao tác đặt hàng phức tạp, thông báo push đơn hàng mất ổn định.</w:t>
      </w:r>
    </w:p>
    <w:p w14:paraId="20566FA3" w14:textId="088B434C" w:rsidR="003B7B56" w:rsidRDefault="003B7B56" w:rsidP="003B7B56">
      <w:pPr>
        <w:pStyle w:val="ct2"/>
      </w:pPr>
      <w:r>
        <w:t>Nhà hàng bị trừ chiết khấu cao (tới 25-30%), lệ thuộc vào thuật toán nền tảng để được hiển thị, quản lý đơn/hàng hóa khó minh bạch, thiếu công cụ phân tích dữ liệu chuyên sâu.</w:t>
      </w:r>
    </w:p>
    <w:p w14:paraId="2F05812E" w14:textId="794E1139" w:rsidR="003B7B56" w:rsidRDefault="003B7B56" w:rsidP="003B7B56">
      <w:pPr>
        <w:pStyle w:val="ct2"/>
      </w:pPr>
      <w:r>
        <w:t>Tài xế chịu áp lực hoàn thành đơn nhanh nhưng nhiều lúc bị ghép đơn lệch lộ trình, thu nhập giảm (do thưởng/chi phí ngầm), khiếu nại khó, giao diện ứng dụng chưa tối ưu cho thao tác thực tế, nhiều thủ tục dài dòng.</w:t>
      </w:r>
    </w:p>
    <w:p w14:paraId="013987B3" w14:textId="2136FCE0" w:rsidR="003B7B56" w:rsidRDefault="003B7B56" w:rsidP="003B7B56">
      <w:pPr>
        <w:pStyle w:val="ct2"/>
      </w:pPr>
      <w:r>
        <w:t>Hạn chế kỹ thuật: một số app thiếu realtime tracking, push notification không ổn định, UI còn rườm rà, hệ thống dễ lag crash khi cao điểm.</w:t>
      </w:r>
    </w:p>
    <w:p w14:paraId="1717842B" w14:textId="77777777" w:rsidR="003B7B56" w:rsidRDefault="003B7B56" w:rsidP="003B7B56"/>
    <w:p w14:paraId="7C362A8E" w14:textId="77777777" w:rsidR="003B7B56" w:rsidRDefault="003B7B56" w:rsidP="003B7B56">
      <w:pPr>
        <w:pStyle w:val="ct"/>
      </w:pPr>
      <w:r>
        <w:t>Đề tài EatNow được phát triển trên nền tảng lý thuyết và khảo sát thực tiễn, hướng tới vượt qua các bất cập nêu trên nhờ kiến trúc realtime, minh bạch và tối giản — đồng thời chuyển hóa bài học kinh nghiệm cá nhân thành giải pháp công nghệ cụ thể.</w:t>
      </w:r>
    </w:p>
    <w:p w14:paraId="450B731F" w14:textId="77777777" w:rsidR="003B7B56" w:rsidRDefault="003B7B56" w:rsidP="003B7B56"/>
    <w:p w14:paraId="02240E5C" w14:textId="2EC61605" w:rsidR="003B7B56" w:rsidRDefault="003B7B56" w:rsidP="003B7B56">
      <w:pPr>
        <w:pStyle w:val="L2"/>
      </w:pPr>
      <w:bookmarkStart w:id="5" w:name="_Toc212747190"/>
      <w:r>
        <w:t>1.3 Cơ sở lý thuyết / công nghệ nền tảng</w:t>
      </w:r>
      <w:bookmarkEnd w:id="5"/>
    </w:p>
    <w:p w14:paraId="21540DCD" w14:textId="6471B8C7" w:rsidR="003B7B56" w:rsidRDefault="003B7B56" w:rsidP="003B7B56">
      <w:pPr>
        <w:pStyle w:val="b1"/>
      </w:pPr>
      <w:r>
        <w:t>NestJS (Node.js Framework, TypeScript):</w:t>
      </w:r>
    </w:p>
    <w:p w14:paraId="30A227DF" w14:textId="5B86009F" w:rsidR="003B7B56" w:rsidRDefault="003B7B56" w:rsidP="003B7B56">
      <w:pPr>
        <w:pStyle w:val="ct2"/>
      </w:pPr>
      <w:r>
        <w:t>Framework backend module hóa, vận hành trên Node.js sử dụng TypeScript giúp code an toàn, nâng cao chất lượng và khả năng mở rộng. Hỗ trợ Dependency Injection, Decorator, logic RESTful, tổ chức module hóa.</w:t>
      </w:r>
    </w:p>
    <w:p w14:paraId="57E06AE8" w14:textId="09E87E8A" w:rsidR="003B7B56" w:rsidRDefault="003B7B56" w:rsidP="003B7B56">
      <w:pPr>
        <w:pStyle w:val="ct2"/>
      </w:pPr>
      <w:r>
        <w:t>Là nền tảng vận hành toàn bộ API nghiệp vụ, xác thực nhiều vai trò, xử lý realtime/sockets cho hệ thống.</w:t>
      </w:r>
    </w:p>
    <w:p w14:paraId="4F1F0441" w14:textId="78A39603" w:rsidR="003B7B56" w:rsidRDefault="003B7B56" w:rsidP="00176BB1">
      <w:pPr>
        <w:pStyle w:val="b1"/>
      </w:pPr>
      <w:r>
        <w:t>Next.js (React Framework):</w:t>
      </w:r>
    </w:p>
    <w:p w14:paraId="73F30D79" w14:textId="77A3F0A8" w:rsidR="003B7B56" w:rsidRDefault="003B7B56" w:rsidP="00176BB1">
      <w:pPr>
        <w:pStyle w:val="ct2"/>
      </w:pPr>
      <w:r>
        <w:lastRenderedPageBreak/>
        <w:t>Framework frontend hiện đại trên nền React, nổi bật với Server-side rendering (SSR) để tăng SEO, optimize performance và trải nghiệm trình duyệt. Dễ quản lý layout, routing động.</w:t>
      </w:r>
    </w:p>
    <w:p w14:paraId="4E58CF52" w14:textId="1B1A4926" w:rsidR="003B7B56" w:rsidRDefault="003B7B56" w:rsidP="00176BB1">
      <w:pPr>
        <w:pStyle w:val="ct2"/>
      </w:pPr>
      <w:r>
        <w:t>Đảm nhiệm UI/UX, dashboard, logic client-side cho mọi user (khách, admin, nhà hàng, tài xế).</w:t>
      </w:r>
    </w:p>
    <w:p w14:paraId="348A6A36" w14:textId="36BEED52" w:rsidR="003B7B56" w:rsidRDefault="003B7B56" w:rsidP="00176BB1">
      <w:pPr>
        <w:pStyle w:val="b1"/>
      </w:pPr>
      <w:r>
        <w:t>React Native (Expo):</w:t>
      </w:r>
    </w:p>
    <w:p w14:paraId="3D197541" w14:textId="1D0562AD" w:rsidR="003B7B56" w:rsidRDefault="003B7B56" w:rsidP="00176BB1">
      <w:pPr>
        <w:pStyle w:val="ct2"/>
      </w:pPr>
      <w:r>
        <w:t>Bộ công cụ phát triển app mobile cross-platform bằng JavaScript với cùng triết lý React, cho phép dev và test nhanh (live reload), dễ dàng tích hợp backend thông qua HTTP hoặc Socket.IO.</w:t>
      </w:r>
    </w:p>
    <w:p w14:paraId="14B41E13" w14:textId="3BC6C3E3" w:rsidR="003B7B56" w:rsidRDefault="003B7B56" w:rsidP="00176BB1">
      <w:pPr>
        <w:pStyle w:val="ct2"/>
      </w:pPr>
      <w:r>
        <w:t>Được chọn để phát triển app tài xế giao hàng (driver), đem lại trải nghiệm thực tế, xây dựng giao diện native đơn giản hóa thao tác, realtime nhận đơn và cập nhật.</w:t>
      </w:r>
    </w:p>
    <w:p w14:paraId="5E7669C0" w14:textId="55A342EC" w:rsidR="003B7B56" w:rsidRDefault="003B7B56" w:rsidP="00176BB1">
      <w:pPr>
        <w:pStyle w:val="b1"/>
      </w:pPr>
      <w:r>
        <w:t>Socket.IO (WebSocket Communication):</w:t>
      </w:r>
    </w:p>
    <w:p w14:paraId="7FC3D512" w14:textId="3A00B720" w:rsidR="003B7B56" w:rsidRDefault="003B7B56" w:rsidP="00176BB1">
      <w:pPr>
        <w:pStyle w:val="ct2"/>
      </w:pPr>
      <w:r>
        <w:t>Thư viện phổ biến cho kết nối two-way realtime dựa trên WebSocket, fallback tốt qua polling với quản lý room/event linh hoạt.</w:t>
      </w:r>
    </w:p>
    <w:p w14:paraId="16D20A14" w14:textId="605C1865" w:rsidR="003B7B56" w:rsidRDefault="003B7B56" w:rsidP="00176BB1">
      <w:pPr>
        <w:pStyle w:val="ct2"/>
      </w:pPr>
      <w:r>
        <w:t>Áp dụng cho các luồng realtime như: thông báo đơn mới, cập nhật trạng thái đơn hàng, truyền thông tin vị trí giữa tài xế, nhà hàng và khách hàng.</w:t>
      </w:r>
    </w:p>
    <w:p w14:paraId="12D96288" w14:textId="31A71294" w:rsidR="003B7B56" w:rsidRDefault="003B7B56" w:rsidP="003B7B56">
      <w:pPr>
        <w:pStyle w:val="b1"/>
      </w:pPr>
      <w:r>
        <w:t>MongoDB &amp; Mongoose ODM (NoSQL Database):</w:t>
      </w:r>
    </w:p>
    <w:p w14:paraId="38A5B6E6" w14:textId="77777777" w:rsidR="003B7B56" w:rsidRDefault="003B7B56" w:rsidP="003B7B56"/>
    <w:p w14:paraId="486677EF" w14:textId="7811BA8E" w:rsidR="003B7B56" w:rsidRPr="00176BB1" w:rsidRDefault="003B7B56" w:rsidP="00176BB1">
      <w:pPr>
        <w:pStyle w:val="ct2"/>
      </w:pPr>
      <w:r w:rsidRPr="00176BB1">
        <w:t>CSDL NoSQL dạng document giúp tổ chức dữ liệu linh hoạt, scale hiệu quả và thay đổi nhanh chóng nghiệp vụ. Mongoose giúp validate và query dữ liệu dễ dàng hơn.</w:t>
      </w:r>
    </w:p>
    <w:p w14:paraId="1E13F89F" w14:textId="7409E5D3" w:rsidR="003B7B56" w:rsidRPr="00176BB1" w:rsidRDefault="003B7B56" w:rsidP="00176BB1">
      <w:pPr>
        <w:pStyle w:val="ct2"/>
      </w:pPr>
      <w:r w:rsidRPr="00176BB1">
        <w:t>Lưu trữ dữ liệu động: users, đơn hàng, transaction, logs, v.v.</w:t>
      </w:r>
    </w:p>
    <w:p w14:paraId="4B6F07B0" w14:textId="1EC94109" w:rsidR="003B7B56" w:rsidRDefault="003B7B56" w:rsidP="00176BB1">
      <w:pPr>
        <w:pStyle w:val="b1"/>
      </w:pPr>
      <w:r>
        <w:t>Redis (In-memory Data Store):</w:t>
      </w:r>
    </w:p>
    <w:p w14:paraId="7D86CB5E" w14:textId="3B87B902" w:rsidR="003B7B56" w:rsidRPr="00176BB1" w:rsidRDefault="003B7B56" w:rsidP="00176BB1">
      <w:pPr>
        <w:pStyle w:val="ct2"/>
      </w:pPr>
      <w:r w:rsidRPr="00176BB1">
        <w:t>Storage tốc độ cao cho cache, session, queue, pub/sub sự kiện realtime. Hỗ trợ các primitive như GEO (vị trí tài xế), sorted set (queue assignment).</w:t>
      </w:r>
    </w:p>
    <w:p w14:paraId="3734CC96" w14:textId="066E49AF" w:rsidR="003B7B56" w:rsidRPr="00176BB1" w:rsidRDefault="003B7B56" w:rsidP="00176BB1">
      <w:pPr>
        <w:pStyle w:val="ct2"/>
      </w:pPr>
      <w:r w:rsidRPr="00176BB1">
        <w:t>Tăng performance realtime và tối ưu xử lý, giảm tải truy vấn DB gốc.</w:t>
      </w:r>
    </w:p>
    <w:p w14:paraId="39D0DD13" w14:textId="4F225425" w:rsidR="003B7B56" w:rsidRDefault="003B7B56" w:rsidP="00176BB1">
      <w:pPr>
        <w:pStyle w:val="b1"/>
      </w:pPr>
      <w:r>
        <w:lastRenderedPageBreak/>
        <w:t>JWT (JSON Web Token, RFC7519):</w:t>
      </w:r>
    </w:p>
    <w:p w14:paraId="1CBDE291" w14:textId="6C032D2B" w:rsidR="003B7B56" w:rsidRPr="00176BB1" w:rsidRDefault="003B7B56" w:rsidP="00176BB1">
      <w:pPr>
        <w:pStyle w:val="ct2"/>
      </w:pPr>
      <w:r w:rsidRPr="00176BB1">
        <w:t>Chuẩn xác thực không trạng thái với token mã hóa, truyền user/role claim an toàn; ứng dụng cho phân quyền giữa các actor.</w:t>
      </w:r>
    </w:p>
    <w:p w14:paraId="3BA9A526" w14:textId="2D0C6B44" w:rsidR="003B7B56" w:rsidRPr="00176BB1" w:rsidRDefault="003B7B56" w:rsidP="00176BB1">
      <w:pPr>
        <w:pStyle w:val="ct2"/>
      </w:pPr>
      <w:r w:rsidRPr="00176BB1">
        <w:t>Kết hợp cookie để tăng bảo mật (SameSite, HttpOnly) và dễ dàng xác thực ở cả FE/mobile.</w:t>
      </w:r>
    </w:p>
    <w:p w14:paraId="6400522E" w14:textId="19907994" w:rsidR="003B7B56" w:rsidRDefault="003B7B56" w:rsidP="00176BB1">
      <w:pPr>
        <w:pStyle w:val="b1"/>
      </w:pPr>
      <w:r>
        <w:t>React 18, Zustand, Context API:</w:t>
      </w:r>
    </w:p>
    <w:p w14:paraId="7B5D9AD4" w14:textId="41AC418F" w:rsidR="003B7B56" w:rsidRPr="00176BB1" w:rsidRDefault="003B7B56" w:rsidP="00176BB1">
      <w:pPr>
        <w:pStyle w:val="ct2"/>
      </w:pPr>
      <w:r w:rsidRPr="00176BB1">
        <w:t>Giao diện component-based logic rõ ràng, Zustand/Context cho phép chia sẻ trạng thái user, socket, session login đồng bộ đa page.</w:t>
      </w:r>
    </w:p>
    <w:p w14:paraId="5109BB57" w14:textId="420788A5" w:rsidR="003B7B56" w:rsidRPr="00176BB1" w:rsidRDefault="003B7B56" w:rsidP="00176BB1">
      <w:pPr>
        <w:pStyle w:val="ct2"/>
      </w:pPr>
      <w:r w:rsidRPr="00176BB1">
        <w:t>Đảm bảo dashboard luôn realtime, thao tác mượt, dễ bảo trì mở rộng.</w:t>
      </w:r>
    </w:p>
    <w:p w14:paraId="1EA83F93" w14:textId="3E819F67" w:rsidR="003B7B56" w:rsidRDefault="003B7B56" w:rsidP="00176BB1">
      <w:pPr>
        <w:pStyle w:val="b1"/>
      </w:pPr>
      <w:r>
        <w:t>TailwindCSS / Material UI (MUI):</w:t>
      </w:r>
    </w:p>
    <w:p w14:paraId="379B9EC7" w14:textId="53CAF56A" w:rsidR="003B7B56" w:rsidRPr="00176BB1" w:rsidRDefault="003B7B56" w:rsidP="00176BB1">
      <w:pPr>
        <w:pStyle w:val="ct2"/>
      </w:pPr>
      <w:r w:rsidRPr="00176BB1">
        <w:t>Hệ thống style utility-first (Tailwind) cùng UI kit (MUI) giúp dựng giao diện nhanh, đồng nhất, responsive (mobile-first).</w:t>
      </w:r>
    </w:p>
    <w:p w14:paraId="682710DB" w14:textId="192EC628" w:rsidR="003B7B56" w:rsidRPr="00176BB1" w:rsidRDefault="003B7B56" w:rsidP="00176BB1">
      <w:pPr>
        <w:pStyle w:val="ct2"/>
      </w:pPr>
      <w:r w:rsidRPr="00176BB1">
        <w:t>Có lợi cho teamwork FE nhiều page, tối ưu hóa tốc độ phát triển và trải nghiệm trên nhiều thiết bị.</w:t>
      </w:r>
    </w:p>
    <w:p w14:paraId="5395DB6D" w14:textId="2F58134C" w:rsidR="003B7B56" w:rsidRDefault="003B7B56" w:rsidP="00176BB1">
      <w:pPr>
        <w:pStyle w:val="b1"/>
      </w:pPr>
      <w:r>
        <w:t>MoMo Payment Gateway API:</w:t>
      </w:r>
    </w:p>
    <w:p w14:paraId="370FD2D1" w14:textId="66BB7DFF" w:rsidR="003B7B56" w:rsidRPr="00176BB1" w:rsidRDefault="003B7B56" w:rsidP="00176BB1">
      <w:pPr>
        <w:pStyle w:val="ct2"/>
      </w:pPr>
      <w:r w:rsidRPr="00176BB1">
        <w:t>Cổng thanh toán tích hợp qua REST API, xác thực callback/chữ ký, kiểm soát idempotency giao dịch.</w:t>
      </w:r>
    </w:p>
    <w:p w14:paraId="75177D2E" w14:textId="6DF608E0" w:rsidR="003B7B56" w:rsidRPr="00176BB1" w:rsidRDefault="003B7B56" w:rsidP="00176BB1">
      <w:pPr>
        <w:pStyle w:val="ct2"/>
      </w:pPr>
      <w:r w:rsidRPr="00176BB1">
        <w:t>Hỗ trợ nghiệp vụ đặt hàng/trả phí thật sự, giúp kiểm nghiệm end-to-end workflow thực tế.</w:t>
      </w:r>
    </w:p>
    <w:p w14:paraId="6DA8AB03" w14:textId="3941E0C1" w:rsidR="003B7B56" w:rsidRDefault="003B7B56" w:rsidP="00176BB1">
      <w:pPr>
        <w:pStyle w:val="b1"/>
      </w:pPr>
      <w:r>
        <w:t>Google Maps Platform / OpenStreetMap / react-native-maps / Geolocator:</w:t>
      </w:r>
    </w:p>
    <w:p w14:paraId="7AB58C5F" w14:textId="3442EC27" w:rsidR="003B7B56" w:rsidRDefault="003B7B56" w:rsidP="00176BB1">
      <w:pPr>
        <w:pStyle w:val="ct2"/>
      </w:pPr>
      <w:r>
        <w:t>Dịch vụ nền tảng bản đồ và định vị GPS; API geocoding, tìm kiếm, routing, vẽ tuyến di chuyển và reverse location.</w:t>
      </w:r>
    </w:p>
    <w:p w14:paraId="21D70323" w14:textId="1B31D117" w:rsidR="003B7B56" w:rsidRDefault="003B7B56" w:rsidP="00176BB1">
      <w:pPr>
        <w:pStyle w:val="ct2"/>
      </w:pPr>
      <w:r>
        <w:t>Định vị tài xế, khách hàng, hiển thị lộ trình, xử lý bài toán giao hàng trong hẻm nhỏ.</w:t>
      </w:r>
    </w:p>
    <w:p w14:paraId="50A01B79" w14:textId="14CC492A" w:rsidR="003B7B56" w:rsidRDefault="003B7B56" w:rsidP="003B7B56">
      <w:pPr>
        <w:pStyle w:val="b1"/>
      </w:pPr>
      <w:r>
        <w:t>Jest, Postman, Swagger, Github Actions (Testing/Tài liệu/CI-CD):</w:t>
      </w:r>
    </w:p>
    <w:p w14:paraId="294ACEEB" w14:textId="77777777" w:rsidR="003B7B56" w:rsidRDefault="003B7B56" w:rsidP="003B7B56"/>
    <w:p w14:paraId="7FC522EF" w14:textId="735BDC62" w:rsidR="00176BB1" w:rsidRDefault="003B7B56" w:rsidP="003B7B56">
      <w:pPr>
        <w:pStyle w:val="ct2"/>
        <w:sectPr w:rsidR="00176BB1" w:rsidSect="00C72296">
          <w:headerReference w:type="default" r:id="rId11"/>
          <w:pgSz w:w="12240" w:h="15840"/>
          <w:pgMar w:top="1134" w:right="1134" w:bottom="1134" w:left="1701" w:header="720" w:footer="720" w:gutter="0"/>
          <w:cols w:space="720"/>
          <w:docGrid w:linePitch="360"/>
        </w:sectPr>
      </w:pPr>
      <w:r>
        <w:t>Jest cho kiểm thử unit/backend tự động; Postman test thủ công endpoint, mô phỏng flow; Swagger sinh docs OpenAPI hỗ trợ đồng bộ hóa giữa các developer; Github Actions tự động kiểm thử, build, deploy</w:t>
      </w:r>
    </w:p>
    <w:p w14:paraId="44A1286D" w14:textId="26229044" w:rsidR="003B7B56" w:rsidRDefault="00176BB1" w:rsidP="00176BB1">
      <w:pPr>
        <w:pStyle w:val="L1"/>
      </w:pPr>
      <w:bookmarkStart w:id="6" w:name="_Toc212747191"/>
      <w:r>
        <w:lastRenderedPageBreak/>
        <w:t xml:space="preserve">CHƯƠNG 2 </w:t>
      </w:r>
      <w:r w:rsidR="003B7B56">
        <w:t xml:space="preserve"> PHÂN TÍCH &amp; THIẾT KẾ HỆ THỐNG</w:t>
      </w:r>
      <w:bookmarkEnd w:id="6"/>
    </w:p>
    <w:p w14:paraId="7BFEF52C" w14:textId="413C63DC" w:rsidR="003B7B56" w:rsidRDefault="003B7B56" w:rsidP="00176BB1">
      <w:pPr>
        <w:pStyle w:val="L2"/>
      </w:pPr>
      <w:bookmarkStart w:id="7" w:name="_Toc212747192"/>
      <w:r>
        <w:t>2.1 KHẢO SÁT THỰC TẾ, ĐỐI TƯỢNG VÀ BÀI TOÁN</w:t>
      </w:r>
      <w:bookmarkEnd w:id="7"/>
    </w:p>
    <w:p w14:paraId="7F1082B4" w14:textId="7C1F8BE6" w:rsidR="003B7B56" w:rsidRDefault="003B7B56" w:rsidP="00176BB1">
      <w:pPr>
        <w:pStyle w:val="ct"/>
      </w:pPr>
      <w:r>
        <w:t>Diễn giải thực trạng:Hệ thống giao đồ ăn hiện tồn tại các bất cập về trải nghiệm giao/nhận đơn, thu nhập tài xế, chiết khấu nhà hàng, vấn đề định vị, thiếu realtime, kiểm soát workflow và bảo mật.</w:t>
      </w:r>
    </w:p>
    <w:p w14:paraId="37733EFC" w14:textId="6146E6DF" w:rsidR="003B7B56" w:rsidRDefault="003B7B56" w:rsidP="00176BB1">
      <w:pPr>
        <w:pStyle w:val="b1"/>
      </w:pPr>
      <w:r>
        <w:t>Các đối tượng/tác nhân chính:</w:t>
      </w:r>
    </w:p>
    <w:p w14:paraId="5B440C4F" w14:textId="672FF6D3" w:rsidR="003B7B56" w:rsidRDefault="003B7B56" w:rsidP="00176BB1">
      <w:pPr>
        <w:pStyle w:val="ct2"/>
      </w:pPr>
      <w:r w:rsidRPr="00297CC0">
        <w:rPr>
          <w:b/>
          <w:bCs w:val="0"/>
        </w:rPr>
        <w:t>Khách hàng:</w:t>
      </w:r>
      <w:r>
        <w:t xml:space="preserve"> Đặt món, theo dõi trạng thái, lịch sử giao dịch, quản lý địa chỉ.</w:t>
      </w:r>
    </w:p>
    <w:p w14:paraId="5C990678" w14:textId="0F45C471" w:rsidR="003B7B56" w:rsidRDefault="003B7B56" w:rsidP="00176BB1">
      <w:pPr>
        <w:pStyle w:val="ct2"/>
      </w:pPr>
      <w:r w:rsidRPr="00297CC0">
        <w:rPr>
          <w:b/>
          <w:bCs w:val="0"/>
        </w:rPr>
        <w:t>Nhà hàng:</w:t>
      </w:r>
      <w:r>
        <w:t xml:space="preserve"> Quản lý menu, xác nhận và chuẩn bị đơn hàng, xem thống kê, nhận thông báo realtime.</w:t>
      </w:r>
    </w:p>
    <w:p w14:paraId="759A0647" w14:textId="56D94763" w:rsidR="003B7B56" w:rsidRDefault="003B7B56" w:rsidP="00176BB1">
      <w:pPr>
        <w:pStyle w:val="ct2"/>
      </w:pPr>
      <w:r w:rsidRPr="00297CC0">
        <w:rPr>
          <w:b/>
          <w:bCs w:val="0"/>
        </w:rPr>
        <w:t>Tài xế:</w:t>
      </w:r>
      <w:r>
        <w:t xml:space="preserve"> Nhận/giao đơn, định vị GPS, cập nhật trạng thái đơn, tương tác trực tiếp với hệ thống nhận đơn thông minh.</w:t>
      </w:r>
    </w:p>
    <w:p w14:paraId="30EFC615" w14:textId="2714D606" w:rsidR="003B7B56" w:rsidRDefault="003B7B56" w:rsidP="00176BB1">
      <w:pPr>
        <w:pStyle w:val="ct2"/>
      </w:pPr>
      <w:r w:rsidRPr="00297CC0">
        <w:rPr>
          <w:b/>
          <w:bCs w:val="0"/>
        </w:rPr>
        <w:t>Admin:</w:t>
      </w:r>
      <w:r>
        <w:t xml:space="preserve"> Quản lý tổng thể users, hệ thống, nội dung, monitor dashboard, kiểm soát policy, quản lý danh mục.</w:t>
      </w:r>
    </w:p>
    <w:p w14:paraId="1B1C5508" w14:textId="1F808B6D" w:rsidR="003B7B56" w:rsidRDefault="003B7B56" w:rsidP="003B7B56">
      <w:pPr>
        <w:pStyle w:val="ct2"/>
      </w:pPr>
      <w:r w:rsidRPr="00297CC0">
        <w:rPr>
          <w:b/>
          <w:bCs w:val="0"/>
        </w:rPr>
        <w:t>Ngoài ra:</w:t>
      </w:r>
      <w:r>
        <w:t xml:space="preserve"> Payment Gateway, Map API, Notification Service.</w:t>
      </w:r>
    </w:p>
    <w:p w14:paraId="1E546BE3" w14:textId="65543B59" w:rsidR="003B7B56" w:rsidRDefault="003B7B56" w:rsidP="00297CC0">
      <w:pPr>
        <w:pStyle w:val="L2"/>
      </w:pPr>
      <w:bookmarkStart w:id="8" w:name="_Toc212747193"/>
      <w:r>
        <w:t>2.2 PHÂN TÍCH NGHIỆP VỤ &amp; LUỒNG CHÍNH</w:t>
      </w:r>
      <w:bookmarkEnd w:id="8"/>
    </w:p>
    <w:p w14:paraId="1E88B17D" w14:textId="1A375A65" w:rsidR="001D3B2D" w:rsidRDefault="003B7B56" w:rsidP="004C5A00">
      <w:pPr>
        <w:pStyle w:val="L3"/>
      </w:pPr>
      <w:bookmarkStart w:id="9" w:name="_Toc212747194"/>
      <w:r>
        <w:t>2.2.1 Luồng hoạt động tổng quát</w:t>
      </w:r>
      <w:bookmarkEnd w:id="9"/>
    </w:p>
    <w:p w14:paraId="7514EFC4" w14:textId="77777777" w:rsidR="00297CC0" w:rsidRDefault="003B7B56" w:rsidP="00297CC0">
      <w:pPr>
        <w:pStyle w:val="b1"/>
      </w:pPr>
      <w:r w:rsidRPr="00297CC0">
        <w:t>Khách hàng:</w:t>
      </w:r>
    </w:p>
    <w:p w14:paraId="3D2809D0" w14:textId="13386204" w:rsidR="003B7B56" w:rsidRDefault="003B7B56" w:rsidP="00297CC0">
      <w:pPr>
        <w:pStyle w:val="ct"/>
      </w:pPr>
      <w:r>
        <w:t>Đăng nhập → duyệt nhà hàng/thực đơn → thêm món vào giỏ (theo từng nhà hàng) → chọn địa chỉ giao → tạo đơn → theo dõi realtime.</w:t>
      </w:r>
    </w:p>
    <w:p w14:paraId="7756A62C" w14:textId="77777777" w:rsidR="00297CC0" w:rsidRDefault="003B7B56" w:rsidP="00297CC0">
      <w:pPr>
        <w:pStyle w:val="b1"/>
      </w:pPr>
      <w:r>
        <w:t>Nhà hàng:</w:t>
      </w:r>
    </w:p>
    <w:p w14:paraId="440D4B73" w14:textId="5E391E1E" w:rsidR="003B7B56" w:rsidRDefault="003B7B56" w:rsidP="00297CC0">
      <w:pPr>
        <w:pStyle w:val="ct"/>
      </w:pPr>
      <w:r>
        <w:t>Đăng nhập → xác nhận đơn mới (push realtime) → chuẩn bị → chuyển sang “ready/picked_up” khi tài xế nhận.</w:t>
      </w:r>
    </w:p>
    <w:p w14:paraId="62426E43" w14:textId="77777777" w:rsidR="00297CC0" w:rsidRDefault="003B7B56" w:rsidP="00297CC0">
      <w:pPr>
        <w:pStyle w:val="b1"/>
      </w:pPr>
      <w:r>
        <w:t>Tài xế:</w:t>
      </w:r>
    </w:p>
    <w:p w14:paraId="4D146147" w14:textId="5844CB91" w:rsidR="003B7B56" w:rsidRDefault="003B7B56" w:rsidP="00297CC0">
      <w:pPr>
        <w:pStyle w:val="ct"/>
      </w:pPr>
      <w:r>
        <w:lastRenderedPageBreak/>
        <w:t>Đăng nhập → nhận đơn gợi ý (theo điểm smart-assignment) → xác nhận nhận đơn → cập nhật trạng thái khi lấy hàng/xong đơn.</w:t>
      </w:r>
    </w:p>
    <w:p w14:paraId="21E4CD37" w14:textId="78B85BA6" w:rsidR="003B7B56" w:rsidRDefault="003B7B56" w:rsidP="00297CC0">
      <w:pPr>
        <w:pStyle w:val="b1"/>
      </w:pPr>
      <w:r>
        <w:t>Admin:</w:t>
      </w:r>
    </w:p>
    <w:p w14:paraId="0D4944F5" w14:textId="318F392E" w:rsidR="003B7B56" w:rsidRDefault="003B7B56" w:rsidP="00297CC0">
      <w:pPr>
        <w:pStyle w:val="ct"/>
      </w:pPr>
      <w:r>
        <w:t xml:space="preserve"> Đăng nhập → quản lý users/menu/order → theo dõi Dashboard, danh mục, hệ thống.</w:t>
      </w:r>
    </w:p>
    <w:p w14:paraId="14387E78" w14:textId="5E915D98" w:rsidR="003B7B56" w:rsidRDefault="003B7B56" w:rsidP="00297CC0">
      <w:pPr>
        <w:pStyle w:val="L3"/>
      </w:pPr>
      <w:r>
        <w:t xml:space="preserve"> </w:t>
      </w:r>
      <w:bookmarkStart w:id="10" w:name="_Toc212747195"/>
      <w:r>
        <w:t xml:space="preserve">2.2.2 Sơ đồ </w:t>
      </w:r>
      <w:r w:rsidRPr="00176BB1">
        <w:t>tổng</w:t>
      </w:r>
      <w:r>
        <w:t xml:space="preserve"> thể</w:t>
      </w:r>
      <w:bookmarkEnd w:id="10"/>
    </w:p>
    <w:p w14:paraId="38F32D9E" w14:textId="77777777" w:rsidR="00297CC0" w:rsidRDefault="003B7B56" w:rsidP="00297CC0">
      <w:pPr>
        <w:pStyle w:val="b1"/>
      </w:pPr>
      <w:r>
        <w:t xml:space="preserve">Kiến trúc 3 lớp: </w:t>
      </w:r>
    </w:p>
    <w:p w14:paraId="565885C7" w14:textId="09C07FCA" w:rsidR="003B7B56" w:rsidRDefault="003B7B56" w:rsidP="003B7B56">
      <w:r>
        <w:t>Frontend (web/mobile) – Backend (API, websocket) – Database/Service (MongoDB, Redis, MoMo, ...)</w:t>
      </w:r>
    </w:p>
    <w:p w14:paraId="327FC1D0" w14:textId="77777777" w:rsidR="00297CC0" w:rsidRDefault="003B7B56" w:rsidP="00297CC0">
      <w:pPr>
        <w:pStyle w:val="b1"/>
      </w:pPr>
      <w:r>
        <w:t xml:space="preserve">Module chính: </w:t>
      </w:r>
    </w:p>
    <w:p w14:paraId="317AFFA0" w14:textId="62520D69" w:rsidR="003B7B56" w:rsidRDefault="003B7B56" w:rsidP="003B7B56">
      <w:r>
        <w:t>Auth, User, Order, Cart, Restaurant, Driver, Notification, Payment, Wallet</w:t>
      </w:r>
    </w:p>
    <w:p w14:paraId="5701BBAE" w14:textId="00D96E9C" w:rsidR="003B7B56" w:rsidRDefault="003B7B56" w:rsidP="00297CC0">
      <w:pPr>
        <w:pStyle w:val="L3"/>
      </w:pPr>
      <w:r>
        <w:t xml:space="preserve"> </w:t>
      </w:r>
      <w:bookmarkStart w:id="11" w:name="_Toc212747196"/>
      <w:r>
        <w:t>2.2.3 Luồng đơn hàng chi tiết</w:t>
      </w:r>
      <w:bookmarkEnd w:id="11"/>
    </w:p>
    <w:p w14:paraId="17E98D66" w14:textId="77777777" w:rsidR="001D0A1D" w:rsidRDefault="003842F1" w:rsidP="001D0A1D">
      <w:pPr>
        <w:keepNext/>
      </w:pPr>
      <w:r w:rsidRPr="003842F1">
        <w:drawing>
          <wp:inline distT="0" distB="0" distL="0" distR="0" wp14:anchorId="317FB2FE" wp14:editId="0B027F10">
            <wp:extent cx="5772956" cy="3343742"/>
            <wp:effectExtent l="0" t="0" r="0" b="9525"/>
            <wp:docPr id="69255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2135" name=""/>
                    <pic:cNvPicPr/>
                  </pic:nvPicPr>
                  <pic:blipFill>
                    <a:blip r:embed="rId12"/>
                    <a:stretch>
                      <a:fillRect/>
                    </a:stretch>
                  </pic:blipFill>
                  <pic:spPr>
                    <a:xfrm>
                      <a:off x="0" y="0"/>
                      <a:ext cx="5772956" cy="3343742"/>
                    </a:xfrm>
                    <a:prstGeom prst="rect">
                      <a:avLst/>
                    </a:prstGeom>
                  </pic:spPr>
                </pic:pic>
              </a:graphicData>
            </a:graphic>
          </wp:inline>
        </w:drawing>
      </w:r>
    </w:p>
    <w:p w14:paraId="4F02DAA2" w14:textId="6633AC74" w:rsidR="004C5A00" w:rsidRDefault="001D0A1D" w:rsidP="001D0A1D">
      <w:pPr>
        <w:pStyle w:val="Caption"/>
      </w:pPr>
      <w:r>
        <w:t xml:space="preserve">Hình 2.2.3 </w:t>
      </w:r>
      <w:r>
        <w:t xml:space="preserve">activity luồng đặt hàng </w:t>
      </w:r>
    </w:p>
    <w:p w14:paraId="7889D6CD" w14:textId="2429D27A" w:rsidR="003B7B56" w:rsidRDefault="003B7B56">
      <w:pPr>
        <w:pStyle w:val="ct"/>
        <w:numPr>
          <w:ilvl w:val="0"/>
          <w:numId w:val="3"/>
        </w:numPr>
      </w:pPr>
      <w:r>
        <w:t>Khách tạo đơn từ giỏ hàng của một nhà hàng → đơn ở trạng thái `pending`.</w:t>
      </w:r>
    </w:p>
    <w:p w14:paraId="5B027972" w14:textId="64471397" w:rsidR="003B7B56" w:rsidRDefault="003B7B56">
      <w:pPr>
        <w:pStyle w:val="ct"/>
        <w:numPr>
          <w:ilvl w:val="0"/>
          <w:numId w:val="3"/>
        </w:numPr>
      </w:pPr>
      <w:r>
        <w:lastRenderedPageBreak/>
        <w:t>Nhà hàng xác nhận → chuyển sang `confirmed` → chuẩn bị và chuyển `preparing`.</w:t>
      </w:r>
    </w:p>
    <w:p w14:paraId="08F9F7BD" w14:textId="15C764D8" w:rsidR="003B7B56" w:rsidRDefault="003B7B56">
      <w:pPr>
        <w:pStyle w:val="ct"/>
        <w:numPr>
          <w:ilvl w:val="0"/>
          <w:numId w:val="3"/>
        </w:numPr>
      </w:pPr>
      <w:r>
        <w:t>Hệ thống gán tài xế phù hợp bằng smart assignment (Redis geo, thứ tự điểm).</w:t>
      </w:r>
    </w:p>
    <w:p w14:paraId="78A1C1A8" w14:textId="1D7475E8" w:rsidR="003B7B56" w:rsidRDefault="003B7B56">
      <w:pPr>
        <w:pStyle w:val="ct"/>
        <w:numPr>
          <w:ilvl w:val="0"/>
          <w:numId w:val="3"/>
        </w:numPr>
      </w:pPr>
      <w:r>
        <w:t>Tài xế nhận đơn, cập nhật trạng thái theo luồng: `picked_up` → `delivered`.</w:t>
      </w:r>
    </w:p>
    <w:p w14:paraId="4BA73E9E" w14:textId="42B082CD" w:rsidR="003B7B56" w:rsidRDefault="003B7B56" w:rsidP="003B7B56">
      <w:pPr>
        <w:pStyle w:val="num1"/>
      </w:pPr>
      <w:r>
        <w:t>Notification gửi realtime tới các bên liên quan.</w:t>
      </w:r>
    </w:p>
    <w:p w14:paraId="0338BD52" w14:textId="57322943" w:rsidR="003B7B56" w:rsidRDefault="003B7B56" w:rsidP="00297CC0">
      <w:pPr>
        <w:pStyle w:val="L2"/>
      </w:pPr>
      <w:bookmarkStart w:id="12" w:name="_Toc212747197"/>
      <w:r>
        <w:t>2.3 THIẾT KẾ HỆ THỐNG VÀ MODULE</w:t>
      </w:r>
      <w:bookmarkEnd w:id="12"/>
    </w:p>
    <w:p w14:paraId="16EB0F16" w14:textId="3A65D89D" w:rsidR="003B7B56" w:rsidRDefault="003B7B56" w:rsidP="00297CC0">
      <w:pPr>
        <w:pStyle w:val="L3"/>
      </w:pPr>
      <w:r>
        <w:t xml:space="preserve"> </w:t>
      </w:r>
      <w:bookmarkStart w:id="13" w:name="_Toc212747198"/>
      <w:r>
        <w:t>2.3.1 Kiến trúc tổng thể</w:t>
      </w:r>
      <w:bookmarkEnd w:id="13"/>
    </w:p>
    <w:p w14:paraId="52AE862C" w14:textId="50E1EB36" w:rsidR="003B7B56" w:rsidRDefault="003B7B56" w:rsidP="00297CC0">
      <w:pPr>
        <w:pStyle w:val="b1"/>
      </w:pPr>
      <w:r>
        <w:t>Backend:</w:t>
      </w:r>
    </w:p>
    <w:p w14:paraId="0C5E3542" w14:textId="38C6F518" w:rsidR="003B7B56" w:rsidRDefault="003B7B56" w:rsidP="00297CC0">
      <w:pPr>
        <w:pStyle w:val="ct2"/>
      </w:pPr>
      <w:r>
        <w:t>NestJS (RESTful, WebSocket, module hoá theo domain)</w:t>
      </w:r>
    </w:p>
    <w:p w14:paraId="152DCE57" w14:textId="719AB9B0" w:rsidR="003B7B56" w:rsidRDefault="003B7B56" w:rsidP="00297CC0">
      <w:pPr>
        <w:pStyle w:val="ct2"/>
      </w:pPr>
      <w:r>
        <w:t>Mongoose ORM cho MongoDB, Redis dùng cache/geolocation/tracking</w:t>
      </w:r>
    </w:p>
    <w:p w14:paraId="19519D46" w14:textId="13C8CFD1" w:rsidR="003B7B56" w:rsidRDefault="003B7B56" w:rsidP="00297CC0">
      <w:pPr>
        <w:pStyle w:val="ct2"/>
      </w:pPr>
      <w:r>
        <w:t>JWT + Cookie-based auth chia từng role, bảo mật hạng cao (HttpOnly, SameSite, CSRF)</w:t>
      </w:r>
    </w:p>
    <w:p w14:paraId="6B0B4CB6" w14:textId="696080B3" w:rsidR="003B7B56" w:rsidRDefault="003B7B56" w:rsidP="00297CC0">
      <w:pPr>
        <w:pStyle w:val="ct2"/>
      </w:pPr>
      <w:r>
        <w:t>Đảm bảo không vòng lặp logic giữa controller/service/model</w:t>
      </w:r>
    </w:p>
    <w:p w14:paraId="2B8ACA7E" w14:textId="06094E36" w:rsidR="003B7B56" w:rsidRDefault="003B7B56" w:rsidP="00297CC0">
      <w:pPr>
        <w:pStyle w:val="b1"/>
      </w:pPr>
      <w:r>
        <w:t>Frontend:</w:t>
      </w:r>
    </w:p>
    <w:p w14:paraId="06871EAA" w14:textId="4D11B4F6" w:rsidR="003B7B56" w:rsidRDefault="003B7B56" w:rsidP="00297CC0">
      <w:pPr>
        <w:pStyle w:val="ct2"/>
      </w:pPr>
      <w:r>
        <w:t>Next.js (App Router), React, Tailwind, MUI cho dashboard, phân quyền UI.</w:t>
      </w:r>
    </w:p>
    <w:p w14:paraId="08B01FE6" w14:textId="13003011" w:rsidR="003B7B56" w:rsidRDefault="003B7B56" w:rsidP="00297CC0">
      <w:pPr>
        <w:pStyle w:val="ct2"/>
      </w:pPr>
      <w:r>
        <w:t>Phân rõ layout: admin/sidebar, customer/bottom-nav, restaurant/driver/tab control.</w:t>
      </w:r>
    </w:p>
    <w:p w14:paraId="67C4809C" w14:textId="4C7B7789" w:rsidR="003B7B56" w:rsidRDefault="003B7B56" w:rsidP="00297CC0">
      <w:pPr>
        <w:pStyle w:val="ct2"/>
      </w:pPr>
      <w:r>
        <w:t>Tận dụng Context API và hook tự phát triển cho auth, API, socket.</w:t>
      </w:r>
    </w:p>
    <w:p w14:paraId="7886DA81" w14:textId="2E0A2E0F" w:rsidR="003B7B56" w:rsidRDefault="003B7B56" w:rsidP="00297CC0">
      <w:pPr>
        <w:pStyle w:val="ct2"/>
      </w:pPr>
      <w:r>
        <w:t>Mobile app:</w:t>
      </w:r>
    </w:p>
    <w:p w14:paraId="157F541F" w14:textId="3BD4D7BC" w:rsidR="003B7B56" w:rsidRDefault="003B7B56" w:rsidP="003B7B56">
      <w:pPr>
        <w:pStyle w:val="ct2"/>
      </w:pPr>
      <w:r>
        <w:t>Flutter skeleton, đang chờ phát triển thêm (tập trung demo driver).</w:t>
      </w:r>
    </w:p>
    <w:p w14:paraId="11CAED1A" w14:textId="6F651A51" w:rsidR="003B7B56" w:rsidRDefault="003B7B56" w:rsidP="00297CC0">
      <w:pPr>
        <w:pStyle w:val="L3"/>
      </w:pPr>
      <w:r>
        <w:t xml:space="preserve"> </w:t>
      </w:r>
      <w:bookmarkStart w:id="14" w:name="_Toc212747199"/>
      <w:r>
        <w:t>2.3.2 Phân rã các module backend (chuẩn hóa code base)</w:t>
      </w:r>
      <w:bookmarkEnd w:id="14"/>
    </w:p>
    <w:p w14:paraId="30F6BD89" w14:textId="5795B104" w:rsidR="003B7B56" w:rsidRDefault="003B7B56" w:rsidP="00297CC0">
      <w:pPr>
        <w:pStyle w:val="ct2"/>
      </w:pPr>
      <w:r>
        <w:t>/auth: Đăng nhập bằng role, đăng ký cho customer. Xác thực bằng cookie riêng cho từng loại tài khoản, hỗ trợ multi-login.</w:t>
      </w:r>
    </w:p>
    <w:p w14:paraId="04D2085D" w14:textId="24B4CFCE" w:rsidR="003B7B56" w:rsidRDefault="003B7B56" w:rsidP="00297CC0">
      <w:pPr>
        <w:pStyle w:val="ct2"/>
      </w:pPr>
      <w:r>
        <w:t>/order: Quản lý lifecycle đơn hàng, trạng thái, tracking thời gian thực, driver assignment.</w:t>
      </w:r>
    </w:p>
    <w:p w14:paraId="0897983A" w14:textId="4794D426" w:rsidR="003B7B56" w:rsidRDefault="003B7B56" w:rsidP="00297CC0">
      <w:pPr>
        <w:pStyle w:val="ct2"/>
      </w:pPr>
      <w:r>
        <w:lastRenderedPageBreak/>
        <w:t>/cart: Quản lý giỏ hàng theo cặp userId + restaurantId, không tồn tại trạng thái, tự động xóa sau khi checkout.</w:t>
      </w:r>
    </w:p>
    <w:p w14:paraId="3AB7A4A4" w14:textId="339B8621" w:rsidR="003B7B56" w:rsidRDefault="003B7B56" w:rsidP="00297CC0">
      <w:pPr>
        <w:pStyle w:val="ct2"/>
      </w:pPr>
      <w:r>
        <w:t>/restaurant: CRUD menu/nhà hàng, nhận đơn realtime.</w:t>
      </w:r>
    </w:p>
    <w:p w14:paraId="3233EA91" w14:textId="70756F09" w:rsidR="003B7B56" w:rsidRDefault="003B7B56" w:rsidP="00297CC0">
      <w:pPr>
        <w:pStyle w:val="ct2"/>
      </w:pPr>
      <w:r>
        <w:t>/driver: Giao diện API cho driver nhận, trả, xác nhận hoàn thành đơn.</w:t>
      </w:r>
    </w:p>
    <w:p w14:paraId="0CBA7EFE" w14:textId="64319E4F" w:rsidR="003B7B56" w:rsidRDefault="003B7B56" w:rsidP="00297CC0">
      <w:pPr>
        <w:pStyle w:val="ct2"/>
      </w:pPr>
      <w:r>
        <w:t>/notification: Push socket.io và lưu DB trạng thái đã đọc/chưa đọc.</w:t>
      </w:r>
    </w:p>
    <w:p w14:paraId="69A6803B" w14:textId="5E932838" w:rsidR="003B7B56" w:rsidRDefault="003B7B56" w:rsidP="00297CC0">
      <w:pPr>
        <w:pStyle w:val="ct2"/>
      </w:pPr>
      <w:r>
        <w:t>/user/customer/admin: Quản lý thông tin, auth, tìm kiếm, quản lý profile/user CRUD.</w:t>
      </w:r>
    </w:p>
    <w:p w14:paraId="0E9AEC83" w14:textId="14AF7929" w:rsidR="003B7B56" w:rsidRDefault="003B7B56" w:rsidP="00297CC0">
      <w:pPr>
        <w:pStyle w:val="ct2"/>
      </w:pPr>
      <w:r>
        <w:t>/wallet/payment: Xử lý ví, transaction, tích hợp MoMo (REST); support callback/verify.</w:t>
      </w:r>
    </w:p>
    <w:p w14:paraId="30EC2C96" w14:textId="7CB77954" w:rsidR="003B7B56" w:rsidRDefault="003B7B56" w:rsidP="00297CC0">
      <w:pPr>
        <w:pStyle w:val="L3"/>
      </w:pPr>
      <w:r>
        <w:t xml:space="preserve"> </w:t>
      </w:r>
      <w:bookmarkStart w:id="15" w:name="_Toc212747200"/>
      <w:r>
        <w:t>2.3.3 Database &amp; Dataflow</w:t>
      </w:r>
      <w:bookmarkEnd w:id="15"/>
    </w:p>
    <w:p w14:paraId="6816A4CE" w14:textId="77777777" w:rsidR="00EA5E4C" w:rsidRDefault="001D3B2D" w:rsidP="00EA5E4C">
      <w:pPr>
        <w:keepNext/>
        <w:jc w:val="center"/>
      </w:pPr>
      <w:r w:rsidRPr="001D3B2D">
        <w:drawing>
          <wp:inline distT="0" distB="0" distL="0" distR="0" wp14:anchorId="50694E79" wp14:editId="3C1FDDE6">
            <wp:extent cx="4339466" cy="2825087"/>
            <wp:effectExtent l="0" t="0" r="4445" b="0"/>
            <wp:docPr id="198993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30160" name=""/>
                    <pic:cNvPicPr/>
                  </pic:nvPicPr>
                  <pic:blipFill>
                    <a:blip r:embed="rId13"/>
                    <a:stretch>
                      <a:fillRect/>
                    </a:stretch>
                  </pic:blipFill>
                  <pic:spPr>
                    <a:xfrm>
                      <a:off x="0" y="0"/>
                      <a:ext cx="4361435" cy="2839389"/>
                    </a:xfrm>
                    <a:prstGeom prst="rect">
                      <a:avLst/>
                    </a:prstGeom>
                  </pic:spPr>
                </pic:pic>
              </a:graphicData>
            </a:graphic>
          </wp:inline>
        </w:drawing>
      </w:r>
    </w:p>
    <w:p w14:paraId="4BEA57CA" w14:textId="4AB44B89" w:rsidR="001D3B2D" w:rsidRDefault="00EA5E4C" w:rsidP="00EA5E4C">
      <w:pPr>
        <w:pStyle w:val="Caption"/>
        <w:jc w:val="center"/>
      </w:pPr>
      <w:r>
        <w:t xml:space="preserve">Hình 2.2.3 </w:t>
      </w:r>
      <w:r w:rsidRPr="002B0738">
        <w:t>ER Diagram – thực thể quan hệ hệ thống</w:t>
      </w:r>
    </w:p>
    <w:p w14:paraId="6F774AA2" w14:textId="5AD4BF6C" w:rsidR="003B7B56" w:rsidRDefault="003B7B56" w:rsidP="00297CC0">
      <w:pPr>
        <w:pStyle w:val="b1"/>
      </w:pPr>
      <w:r>
        <w:t>MongoDB:</w:t>
      </w:r>
    </w:p>
    <w:p w14:paraId="4E772861" w14:textId="2BA32A0F" w:rsidR="003B7B56" w:rsidRDefault="003B7B56" w:rsidP="00297CC0">
      <w:pPr>
        <w:pStyle w:val="ct2"/>
      </w:pPr>
      <w:r>
        <w:t>User, Order, Cart, Restaurant, Driver, Notification, Payment, Wallet.</w:t>
      </w:r>
    </w:p>
    <w:p w14:paraId="4C54F112" w14:textId="4E569578" w:rsidR="003B7B56" w:rsidRDefault="003B7B56" w:rsidP="00297CC0">
      <w:pPr>
        <w:pStyle w:val="ct2"/>
      </w:pPr>
      <w:r>
        <w:t>Schema hóa với Mongoose, ràng buộc rõ ràng, tối ưu index.</w:t>
      </w:r>
    </w:p>
    <w:p w14:paraId="71B12597" w14:textId="2EC06C26" w:rsidR="003B7B56" w:rsidRDefault="003B7B56" w:rsidP="00297CC0">
      <w:pPr>
        <w:pStyle w:val="b1"/>
      </w:pPr>
      <w:r>
        <w:t>Redis:</w:t>
      </w:r>
    </w:p>
    <w:p w14:paraId="33FBFAD5" w14:textId="17F2E5F5" w:rsidR="003B7B56" w:rsidRDefault="003B7B56" w:rsidP="00297CC0">
      <w:pPr>
        <w:pStyle w:val="ct2"/>
      </w:pPr>
      <w:r>
        <w:t>GEO cho vị trí tài xế, sorted set cho hàng đợi đơn, pub/sub notification push.</w:t>
      </w:r>
    </w:p>
    <w:p w14:paraId="64D28349" w14:textId="0DF0D732" w:rsidR="003B7B56" w:rsidRDefault="003B7B56" w:rsidP="00297CC0">
      <w:pPr>
        <w:pStyle w:val="ct2"/>
      </w:pPr>
      <w:r>
        <w:lastRenderedPageBreak/>
        <w:t>Atomic Lua script bảo vệ concurrency/assignment.</w:t>
      </w:r>
    </w:p>
    <w:p w14:paraId="7B03736A" w14:textId="2701C672" w:rsidR="003B7B56" w:rsidRDefault="003B7B56" w:rsidP="00297CC0">
      <w:pPr>
        <w:pStyle w:val="b1"/>
      </w:pPr>
      <w:r>
        <w:t>Mô hình dữ liệu thực tế:</w:t>
      </w:r>
    </w:p>
    <w:p w14:paraId="4E6F98ED" w14:textId="49FE466F" w:rsidR="003B7B56" w:rsidRDefault="003B7B56" w:rsidP="00297CC0">
      <w:pPr>
        <w:pStyle w:val="ct2"/>
      </w:pPr>
      <w:r>
        <w:t>`Order`: Phân role rõ (userId, restaurantId, driverId), trạng thái riêng biệt, mapping chuẩn.</w:t>
      </w:r>
    </w:p>
    <w:p w14:paraId="0AFC6323" w14:textId="386A7D8F" w:rsidR="003B7B56" w:rsidRDefault="003B7B56" w:rsidP="003B7B56">
      <w:pPr>
        <w:pStyle w:val="ct2"/>
      </w:pPr>
      <w:r>
        <w:t>`Cart`: Không lưu trạng thái, chỉ tồn tại trong từng transaction.</w:t>
      </w:r>
    </w:p>
    <w:p w14:paraId="6F15F3D4" w14:textId="685F9CC8" w:rsidR="003B7B56" w:rsidRDefault="003B7B56" w:rsidP="00297CC0">
      <w:pPr>
        <w:pStyle w:val="L3"/>
      </w:pPr>
      <w:r>
        <w:t xml:space="preserve"> </w:t>
      </w:r>
      <w:bookmarkStart w:id="16" w:name="_Toc212747201"/>
      <w:r>
        <w:t>2.3.4 Thiết kế bảo mật, hiệu năng, mở rộng</w:t>
      </w:r>
      <w:bookmarkEnd w:id="16"/>
    </w:p>
    <w:p w14:paraId="3F66B5B1" w14:textId="77777777" w:rsidR="00EA5E4C" w:rsidRDefault="003842F1" w:rsidP="00EA5E4C">
      <w:pPr>
        <w:keepNext/>
      </w:pPr>
      <w:r w:rsidRPr="003842F1">
        <w:drawing>
          <wp:inline distT="0" distB="0" distL="0" distR="0" wp14:anchorId="5BCFD781" wp14:editId="5E12730C">
            <wp:extent cx="5972175" cy="3126740"/>
            <wp:effectExtent l="0" t="0" r="9525" b="0"/>
            <wp:docPr id="604784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84028" name=""/>
                    <pic:cNvPicPr/>
                  </pic:nvPicPr>
                  <pic:blipFill>
                    <a:blip r:embed="rId14"/>
                    <a:stretch>
                      <a:fillRect/>
                    </a:stretch>
                  </pic:blipFill>
                  <pic:spPr>
                    <a:xfrm>
                      <a:off x="0" y="0"/>
                      <a:ext cx="5972175" cy="3126740"/>
                    </a:xfrm>
                    <a:prstGeom prst="rect">
                      <a:avLst/>
                    </a:prstGeom>
                  </pic:spPr>
                </pic:pic>
              </a:graphicData>
            </a:graphic>
          </wp:inline>
        </w:drawing>
      </w:r>
    </w:p>
    <w:p w14:paraId="6B464183" w14:textId="5C7B6CB2" w:rsidR="003842F1" w:rsidRDefault="00EA5E4C" w:rsidP="00EA5E4C">
      <w:pPr>
        <w:pStyle w:val="Caption"/>
      </w:pPr>
      <w:r>
        <w:t xml:space="preserve">Hình </w:t>
      </w:r>
      <w:r>
        <w:fldChar w:fldCharType="begin"/>
      </w:r>
      <w:r>
        <w:instrText xml:space="preserve"> SEQ Hình \* ARABIC </w:instrText>
      </w:r>
      <w:r>
        <w:fldChar w:fldCharType="separate"/>
      </w:r>
      <w:r w:rsidR="00150247">
        <w:rPr>
          <w:noProof/>
        </w:rPr>
        <w:t>1</w:t>
      </w:r>
      <w:r>
        <w:fldChar w:fldCharType="end"/>
      </w:r>
      <w:r>
        <w:t>.</w:t>
      </w:r>
      <w:bookmarkStart w:id="17" w:name="_Toc212753110"/>
      <w:bookmarkStart w:id="18" w:name="_Toc212753153"/>
      <w:r>
        <w:t xml:space="preserve">3.4 sơ đồ activity </w:t>
      </w:r>
      <w:r w:rsidRPr="0011520C">
        <w:t>Thiết kế bảo mật, hiệu năng, mở rộng</w:t>
      </w:r>
      <w:bookmarkEnd w:id="17"/>
      <w:bookmarkEnd w:id="18"/>
    </w:p>
    <w:p w14:paraId="383806D3" w14:textId="0A26D8B0" w:rsidR="003B7B56" w:rsidRDefault="003B7B56" w:rsidP="00297CC0">
      <w:pPr>
        <w:pStyle w:val="b1"/>
      </w:pPr>
      <w:r>
        <w:t>Bảo mật:</w:t>
      </w:r>
    </w:p>
    <w:p w14:paraId="586A9B67" w14:textId="30E8820B" w:rsidR="003B7B56" w:rsidRDefault="003B7B56" w:rsidP="00297CC0">
      <w:pPr>
        <w:pStyle w:val="ct2"/>
      </w:pPr>
      <w:r>
        <w:t>Validate input (DTO + class-validator)</w:t>
      </w:r>
    </w:p>
    <w:p w14:paraId="0CD89497" w14:textId="49EB49A7" w:rsidR="003B7B56" w:rsidRDefault="003B7B56" w:rsidP="00297CC0">
      <w:pPr>
        <w:pStyle w:val="ct2"/>
      </w:pPr>
      <w:r>
        <w:t>Tách rõ cookie/role, HttpOnly + SameSite</w:t>
      </w:r>
    </w:p>
    <w:p w14:paraId="6BC913FC" w14:textId="4A9199C5" w:rsidR="003B7B56" w:rsidRDefault="003B7B56" w:rsidP="00297CC0">
      <w:pPr>
        <w:pStyle w:val="ct2"/>
      </w:pPr>
      <w:r>
        <w:t>Không lưu token chung, không dùng localStorage</w:t>
      </w:r>
    </w:p>
    <w:p w14:paraId="1C108E0E" w14:textId="5A7906D9" w:rsidR="003B7B56" w:rsidRDefault="003B7B56" w:rsidP="00297CC0">
      <w:pPr>
        <w:pStyle w:val="ct2"/>
      </w:pPr>
      <w:r>
        <w:t>API lỗi trả thông tin chi tiết, log stack trace</w:t>
      </w:r>
    </w:p>
    <w:p w14:paraId="42266AF4" w14:textId="0F53802D" w:rsidR="003B7B56" w:rsidRDefault="003B7B56" w:rsidP="00297CC0">
      <w:pPr>
        <w:pStyle w:val="b1"/>
      </w:pPr>
      <w:r>
        <w:t>Hiệu năng &amp; mở rộng:</w:t>
      </w:r>
    </w:p>
    <w:p w14:paraId="56E1F180" w14:textId="740D3690" w:rsidR="003B7B56" w:rsidRDefault="003B7B56" w:rsidP="00297CC0">
      <w:pPr>
        <w:pStyle w:val="ct2"/>
      </w:pPr>
      <w:r>
        <w:t>Hầu hết thao tác DB đều qua service layer, không truy vấn lặp</w:t>
      </w:r>
    </w:p>
    <w:p w14:paraId="34FA93B1" w14:textId="45994ED9" w:rsidR="003B7B56" w:rsidRDefault="003B7B56" w:rsidP="00297CC0">
      <w:pPr>
        <w:pStyle w:val="ct2"/>
      </w:pPr>
      <w:r>
        <w:lastRenderedPageBreak/>
        <w:t>Caching hợp lý ở các điểm trọng yếu (đơn mới, thông báo)</w:t>
      </w:r>
    </w:p>
    <w:p w14:paraId="1F8BB99C" w14:textId="0FEA5F94" w:rsidR="003B7B56" w:rsidRDefault="003B7B56" w:rsidP="003B7B56">
      <w:pPr>
        <w:pStyle w:val="ct2"/>
      </w:pPr>
      <w:r>
        <w:t>Sẵn sàng scale module hóa, dễ tách microservice hoá nếu cần</w:t>
      </w:r>
    </w:p>
    <w:p w14:paraId="480CCA58" w14:textId="6D6F74CA" w:rsidR="003B7B56" w:rsidRDefault="003B7B56" w:rsidP="00297CC0">
      <w:pPr>
        <w:pStyle w:val="L2"/>
      </w:pPr>
      <w:bookmarkStart w:id="19" w:name="_Toc212747202"/>
      <w:r>
        <w:t xml:space="preserve">2.4 TÓM TẮT &amp; </w:t>
      </w:r>
      <w:r w:rsidRPr="00176BB1">
        <w:t>ĐÁNH</w:t>
      </w:r>
      <w:r>
        <w:t xml:space="preserve"> GIÁ</w:t>
      </w:r>
      <w:bookmarkEnd w:id="19"/>
    </w:p>
    <w:p w14:paraId="2DBB6A3C" w14:textId="10FD6228" w:rsidR="003B7B56" w:rsidRDefault="003B7B56" w:rsidP="00297CC0">
      <w:pPr>
        <w:pStyle w:val="ct2"/>
      </w:pPr>
      <w:r>
        <w:t>EatNow ưu tiên đồng bộ giữa documentation – code – nghiệp vụ thực tế</w:t>
      </w:r>
    </w:p>
    <w:p w14:paraId="09E75897" w14:textId="79441A00" w:rsidR="003B7B56" w:rsidRDefault="003B7B56" w:rsidP="00297CC0">
      <w:pPr>
        <w:pStyle w:val="ct2"/>
      </w:pPr>
      <w:r>
        <w:t>Kết nối realtime, workflow tối giản, bảo mật tối đa</w:t>
      </w:r>
    </w:p>
    <w:p w14:paraId="0B3E55B3" w14:textId="6567FAF6" w:rsidR="003B7B56" w:rsidRDefault="003B7B56" w:rsidP="00297CC0">
      <w:pPr>
        <w:pStyle w:val="ct2"/>
      </w:pPr>
      <w:r>
        <w:t>Mọi module độc lập, có thể scale riêng, không bị ràng buộc vòng lặp</w:t>
      </w:r>
    </w:p>
    <w:p w14:paraId="1CE5F0F3" w14:textId="485B25D4" w:rsidR="003B7B56" w:rsidRDefault="003B7B56" w:rsidP="003B7B56">
      <w:pPr>
        <w:pStyle w:val="ct2"/>
      </w:pPr>
      <w:r>
        <w:t>Kiến trúc thuận tiện bảo trì, kiểm thử, học tập và mở rộng.</w:t>
      </w:r>
    </w:p>
    <w:p w14:paraId="4895BBF5" w14:textId="6BC71519" w:rsidR="003B7B56" w:rsidRDefault="003B7B56" w:rsidP="00297CC0">
      <w:pPr>
        <w:pStyle w:val="L2"/>
      </w:pPr>
      <w:bookmarkStart w:id="20" w:name="_Toc212747203"/>
      <w:r>
        <w:t>2.5 ĐIỂM NỔI BẬT, TÍNH NĂNG KHÁC BIỆT &amp; CẬP NHẬT MỚI</w:t>
      </w:r>
      <w:bookmarkEnd w:id="20"/>
    </w:p>
    <w:p w14:paraId="66D10042" w14:textId="6DC2CE6B" w:rsidR="003B7B56" w:rsidRDefault="003B7B56" w:rsidP="00297CC0">
      <w:pPr>
        <w:pStyle w:val="b1"/>
      </w:pPr>
      <w:r>
        <w:t>Xác thực đa vai trò hiện đại:</w:t>
      </w:r>
    </w:p>
    <w:p w14:paraId="7B03C980" w14:textId="3F1006FC" w:rsidR="003B7B56" w:rsidRDefault="003B7B56" w:rsidP="00297CC0">
      <w:pPr>
        <w:pStyle w:val="ct2"/>
      </w:pPr>
      <w:r>
        <w:t>Cookie-based auth tách biệt hoàn toàn cho từng vai trò (`customer/restaurant/driver/admin`).</w:t>
      </w:r>
    </w:p>
    <w:p w14:paraId="5B56386C" w14:textId="07B61C66" w:rsidR="003B7B56" w:rsidRDefault="003B7B56" w:rsidP="00297CC0">
      <w:pPr>
        <w:pStyle w:val="ct2"/>
      </w:pPr>
      <w:r>
        <w:t>Cho phép đăng nhập nhiều vai trò cùng lúc trên một máy.</w:t>
      </w:r>
    </w:p>
    <w:p w14:paraId="15BF6A11" w14:textId="32AA326A" w:rsidR="003B7B56" w:rsidRDefault="003B7B56" w:rsidP="00297CC0">
      <w:pPr>
        <w:pStyle w:val="ct2"/>
      </w:pPr>
      <w:r>
        <w:t>Middleware, AuthContext, Flow đăng nhập/đăng xuất kiểm soát đồng bộ mọi trạng thái, bảo mật cao (HttpOnly, SameSite, Secure).</w:t>
      </w:r>
    </w:p>
    <w:p w14:paraId="6B54D80E" w14:textId="70F5C7B1" w:rsidR="003B7B56" w:rsidRDefault="003B7B56" w:rsidP="00297CC0">
      <w:pPr>
        <w:pStyle w:val="ct2"/>
      </w:pPr>
      <w:r>
        <w:t>Không còn dùng access_token chung; kiểm soát phân quyền triệt để, rất khó nhầm lẫn/đánh cắp session.</w:t>
      </w:r>
    </w:p>
    <w:p w14:paraId="392F9161" w14:textId="70A77150" w:rsidR="003B7B56" w:rsidRDefault="003B7B56" w:rsidP="00297CC0">
      <w:pPr>
        <w:pStyle w:val="b1"/>
      </w:pPr>
      <w:r>
        <w:t>Hệ thống ví (Wallet) phân quyền – thanh toán real MoMo:</w:t>
      </w:r>
    </w:p>
    <w:p w14:paraId="2B7F4560" w14:textId="77777777" w:rsidR="00EA5E4C" w:rsidRDefault="003842F1" w:rsidP="00EA5E4C">
      <w:pPr>
        <w:keepNext/>
      </w:pPr>
      <w:r w:rsidRPr="003842F1">
        <w:lastRenderedPageBreak/>
        <w:drawing>
          <wp:inline distT="0" distB="0" distL="0" distR="0" wp14:anchorId="6884E39D" wp14:editId="593219B2">
            <wp:extent cx="4921858" cy="2791502"/>
            <wp:effectExtent l="0" t="0" r="0" b="8890"/>
            <wp:docPr id="155071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14767" name=""/>
                    <pic:cNvPicPr/>
                  </pic:nvPicPr>
                  <pic:blipFill>
                    <a:blip r:embed="rId15"/>
                    <a:stretch>
                      <a:fillRect/>
                    </a:stretch>
                  </pic:blipFill>
                  <pic:spPr>
                    <a:xfrm>
                      <a:off x="0" y="0"/>
                      <a:ext cx="4926900" cy="2794361"/>
                    </a:xfrm>
                    <a:prstGeom prst="rect">
                      <a:avLst/>
                    </a:prstGeom>
                  </pic:spPr>
                </pic:pic>
              </a:graphicData>
            </a:graphic>
          </wp:inline>
        </w:drawing>
      </w:r>
    </w:p>
    <w:p w14:paraId="17CA7F92" w14:textId="013555F5" w:rsidR="003842F1" w:rsidRDefault="00EA5E4C" w:rsidP="00EA5E4C">
      <w:pPr>
        <w:pStyle w:val="Caption"/>
      </w:pPr>
      <w:r>
        <w:t xml:space="preserve">Hình 2.5 </w:t>
      </w:r>
      <w:r w:rsidRPr="001040A3">
        <w:t>Sơ đồ Activity: Luồng tiền &amp; thanh toán</w:t>
      </w:r>
    </w:p>
    <w:p w14:paraId="70E9085B" w14:textId="74491A11" w:rsidR="003B7B56" w:rsidRDefault="003B7B56" w:rsidP="00297CC0">
      <w:pPr>
        <w:pStyle w:val="ct2"/>
      </w:pPr>
      <w:r>
        <w:t>Mỗi actor (khách/nhà hàng/tài xế/admin) có ví riêng, transaction log chi tiết.</w:t>
      </w:r>
    </w:p>
    <w:p w14:paraId="36F28E42" w14:textId="0986CF50" w:rsidR="003B7B56" w:rsidRDefault="003B7B56" w:rsidP="00297CC0">
      <w:pPr>
        <w:pStyle w:val="ct2"/>
      </w:pPr>
      <w:r>
        <w:t>Tiền thanh toán vào escrow platform, chia tự động khi đơn hoàn thành, ẩn platform fee với user/restaurant—admin duy nhất thấy chi tiết phí.</w:t>
      </w:r>
    </w:p>
    <w:p w14:paraId="124855EB" w14:textId="489D88CE" w:rsidR="003B7B56" w:rsidRDefault="003B7B56" w:rsidP="00297CC0">
      <w:pPr>
        <w:pStyle w:val="ct2"/>
      </w:pPr>
      <w:r>
        <w:t>Nạp/rút tiền, callback và thanh toán đều kiểm soát idempotency.</w:t>
      </w:r>
    </w:p>
    <w:p w14:paraId="44223DE9" w14:textId="1E1D2F00" w:rsidR="003B7B56" w:rsidRDefault="003B7B56" w:rsidP="00297CC0">
      <w:pPr>
        <w:pStyle w:val="b1"/>
      </w:pPr>
      <w:r>
        <w:t>Schema đơn hàng nâng cấp &amp; Migration hỗ trợ mở rộng:</w:t>
      </w:r>
    </w:p>
    <w:p w14:paraId="70ADEC6F" w14:textId="4F2B8E44" w:rsidR="003B7B56" w:rsidRDefault="003B7B56" w:rsidP="00297CC0">
      <w:pPr>
        <w:pStyle w:val="ct2"/>
      </w:pPr>
      <w:r>
        <w:t>Bổ sung chi tiết items/options, trạng thái tracking lịch sử, feedback, voucher, tip, fee, analytics...</w:t>
      </w:r>
    </w:p>
    <w:p w14:paraId="5B544187" w14:textId="3C31E046" w:rsidR="003B7B56" w:rsidRDefault="003B7B56" w:rsidP="00297CC0">
      <w:pPr>
        <w:pStyle w:val="ct2"/>
      </w:pPr>
      <w:r>
        <w:t>Có thể chạy song song schema cũ/mới, migration script an toàn không làm mất dữ liệu.</w:t>
      </w:r>
    </w:p>
    <w:p w14:paraId="4A62C4C3" w14:textId="67F46385" w:rsidR="003B7B56" w:rsidRDefault="003B7B56" w:rsidP="00297CC0">
      <w:pPr>
        <w:pStyle w:val="ct2"/>
      </w:pPr>
      <w:r>
        <w:t>Frontend/backend đồng bộ interface, API RESTful chuẩn cho thao tác đơn hàng hiện đại.</w:t>
      </w:r>
    </w:p>
    <w:p w14:paraId="49944DC4" w14:textId="1E614517" w:rsidR="003B7B56" w:rsidRDefault="003B7B56" w:rsidP="00297CC0">
      <w:pPr>
        <w:pStyle w:val="b1"/>
      </w:pPr>
      <w:r>
        <w:t>Notification real-time hóa và module hóa toàn diện:</w:t>
      </w:r>
    </w:p>
    <w:p w14:paraId="5978381C" w14:textId="71C65BD2" w:rsidR="003B7B56" w:rsidRPr="00297CC0" w:rsidRDefault="003B7B56" w:rsidP="00297CC0">
      <w:pPr>
        <w:pStyle w:val="ct2"/>
      </w:pPr>
      <w:r w:rsidRPr="00297CC0">
        <w:t>Notification qua cả REST và Socket.IO, lưu vào collection riêng, phòng notification theo đối tượng, đồng bộ đa tab.</w:t>
      </w:r>
    </w:p>
    <w:p w14:paraId="740D7731" w14:textId="3B2CAAC0" w:rsidR="003B7B56" w:rsidRPr="00297CC0" w:rsidRDefault="003B7B56" w:rsidP="00297CC0">
      <w:pPr>
        <w:pStyle w:val="ct2"/>
      </w:pPr>
      <w:r w:rsidRPr="00297CC0">
        <w:lastRenderedPageBreak/>
        <w:t>Tích hợp sẵn trong mọi tác vụ order/payment, đóng/mở thông báo, push trạng thái mới tức thì.</w:t>
      </w:r>
    </w:p>
    <w:p w14:paraId="4AD52E63" w14:textId="3FDB83ED" w:rsidR="003B7B56" w:rsidRDefault="003B7B56" w:rsidP="00297CC0">
      <w:pPr>
        <w:pStyle w:val="b1"/>
      </w:pPr>
      <w:r>
        <w:t>Frontend &amp; Backend đồng bộ, module hóa rõ cho từng domain:</w:t>
      </w:r>
    </w:p>
    <w:p w14:paraId="6F617B4E" w14:textId="38072A49" w:rsidR="003B7B56" w:rsidRDefault="003B7B56" w:rsidP="00297CC0">
      <w:pPr>
        <w:pStyle w:val="ct2"/>
      </w:pPr>
      <w:r>
        <w:t>Code chia module cực rõ: từng domain 1 thư mục service/controller/module riêng, đọc dễ, test độc lập, bảo trì tiện lợi.</w:t>
      </w:r>
    </w:p>
    <w:p w14:paraId="09C45C65" w14:textId="47D3F8B6" w:rsidR="003B7B56" w:rsidRDefault="003B7B56" w:rsidP="00297CC0">
      <w:pPr>
        <w:pStyle w:val="ct2"/>
      </w:pPr>
      <w:r>
        <w:t>FE chia route/layout riêng cho từng role, tận dụng tối đa Context/Hook/data/state/socket.</w:t>
      </w:r>
    </w:p>
    <w:p w14:paraId="4D194850" w14:textId="298EE8BD" w:rsidR="003B7B56" w:rsidRDefault="003B7B56" w:rsidP="00297CC0">
      <w:pPr>
        <w:pStyle w:val="ct2"/>
      </w:pPr>
      <w:r>
        <w:t>Dễ mở rộng microservice hóa cho từng mảng (nếu cần).</w:t>
      </w:r>
    </w:p>
    <w:p w14:paraId="0C262AAC" w14:textId="01A7B6F4" w:rsidR="003B7B56" w:rsidRDefault="003B7B56" w:rsidP="00297CC0">
      <w:pPr>
        <w:pStyle w:val="b1"/>
      </w:pPr>
      <w:r>
        <w:t>Setup, hướng dẫn, triển khai &amp; bảo mật production:</w:t>
      </w:r>
    </w:p>
    <w:p w14:paraId="2F3FCF11" w14:textId="4FD13224" w:rsidR="003B7B56" w:rsidRDefault="003B7B56" w:rsidP="00297CC0">
      <w:pPr>
        <w:pStyle w:val="ct2"/>
      </w:pPr>
      <w:r>
        <w:t>Tài liệu, env, guide, deployment note đầy đủ.</w:t>
      </w:r>
    </w:p>
    <w:p w14:paraId="3DF79D10" w14:textId="347C136F" w:rsidR="003B7B56" w:rsidRDefault="003B7B56" w:rsidP="00297CC0">
      <w:pPr>
        <w:pStyle w:val="ct2"/>
      </w:pPr>
      <w:r>
        <w:t>Khuyến nghị rõ từng bước chứng thực khi chạy thật: cookie SameSite, Secure, hide fee, kiểm soát callback MoMo, health check, structured logging, lỗi luôn log stack trace.</w:t>
      </w:r>
    </w:p>
    <w:p w14:paraId="4A09FB1C" w14:textId="6EF65393" w:rsidR="003B7B56" w:rsidRDefault="003B7B56" w:rsidP="00297CC0">
      <w:pPr>
        <w:pStyle w:val="b1"/>
      </w:pPr>
      <w:r>
        <w:t>Nhấn mạnh ưu điểm đặc biệt:</w:t>
      </w:r>
    </w:p>
    <w:p w14:paraId="7BF343A0" w14:textId="529BF461" w:rsidR="003B7B56" w:rsidRDefault="003B7B56" w:rsidP="00297CC0">
      <w:pPr>
        <w:pStyle w:val="ct2"/>
      </w:pPr>
      <w:r>
        <w:t>Chạy đa vai trò không cần clear cookies, multi-login các actor không lỗi context.</w:t>
      </w:r>
    </w:p>
    <w:p w14:paraId="3E7644E4" w14:textId="0E102F49" w:rsidR="003B7B56" w:rsidRDefault="003B7B56" w:rsidP="00297CC0">
      <w:pPr>
        <w:pStyle w:val="ct2"/>
      </w:pPr>
      <w:r>
        <w:t>Bảo mật nâng cao (so với nhiều bản open source cùng loại): cookie-based theo vai trò + CSRF + không lưu token FE + phân quyền bằng middleware.</w:t>
      </w:r>
    </w:p>
    <w:p w14:paraId="5A3DAABB" w14:textId="4FA889F2" w:rsidR="003B7B56" w:rsidRDefault="003B7B56" w:rsidP="00297CC0">
      <w:pPr>
        <w:pStyle w:val="ct2"/>
      </w:pPr>
      <w:r>
        <w:t>Quản trị phí, flow tiền minh bạch, business logic platform fee ẩn linh hoạt.</w:t>
      </w:r>
    </w:p>
    <w:p w14:paraId="0ACBA1DA" w14:textId="6411253A" w:rsidR="003B7B56" w:rsidRDefault="003B7B56" w:rsidP="00297CC0">
      <w:pPr>
        <w:pStyle w:val="ct2"/>
      </w:pPr>
      <w:r>
        <w:t>Notification, report, REST, realtime, và guide chuẩn open source, dễ dùng – dễ học – dễ mở rộng.</w:t>
      </w:r>
    </w:p>
    <w:p w14:paraId="410CDA79" w14:textId="77777777" w:rsidR="003B7B56" w:rsidRDefault="003B7B56" w:rsidP="0079091D">
      <w:pPr>
        <w:pStyle w:val="ct2"/>
        <w:numPr>
          <w:ilvl w:val="0"/>
          <w:numId w:val="0"/>
        </w:numPr>
        <w:ind w:left="720" w:hanging="360"/>
      </w:pPr>
    </w:p>
    <w:p w14:paraId="753096B1" w14:textId="184518C3" w:rsidR="00176BB1" w:rsidRDefault="00176BB1" w:rsidP="003B7B56">
      <w:pPr>
        <w:sectPr w:rsidR="00176BB1" w:rsidSect="00C72296">
          <w:pgSz w:w="12240" w:h="15840"/>
          <w:pgMar w:top="1134" w:right="1134" w:bottom="1134" w:left="1701" w:header="720" w:footer="720" w:gutter="0"/>
          <w:cols w:space="720"/>
          <w:docGrid w:linePitch="360"/>
        </w:sectPr>
      </w:pPr>
    </w:p>
    <w:p w14:paraId="69A86437" w14:textId="72356C55" w:rsidR="003B7B56" w:rsidRDefault="00176BB1" w:rsidP="00297CC0">
      <w:pPr>
        <w:pStyle w:val="L1"/>
      </w:pPr>
      <w:bookmarkStart w:id="21" w:name="_Toc212747204"/>
      <w:r>
        <w:lastRenderedPageBreak/>
        <w:t xml:space="preserve">CHƯƠNG 3 </w:t>
      </w:r>
      <w:r w:rsidR="003B7B56">
        <w:t>– THỰC NGHIỆM VÀ KẾT QUẢ ĐẠT ĐƯỢC</w:t>
      </w:r>
      <w:bookmarkEnd w:id="21"/>
    </w:p>
    <w:p w14:paraId="77A03991" w14:textId="0689FC02" w:rsidR="003B7B56" w:rsidRDefault="003B7B56" w:rsidP="00297CC0">
      <w:pPr>
        <w:pStyle w:val="L2"/>
      </w:pPr>
      <w:bookmarkStart w:id="22" w:name="_Toc212747205"/>
      <w:r>
        <w:t>3.1 Cài đặt hệ thống &amp; kiểm thử</w:t>
      </w:r>
      <w:bookmarkEnd w:id="22"/>
    </w:p>
    <w:p w14:paraId="58CD77D2" w14:textId="29945A31" w:rsidR="003B7B56" w:rsidRDefault="003B7B56" w:rsidP="00297CC0">
      <w:pPr>
        <w:pStyle w:val="ct2"/>
      </w:pPr>
      <w:r>
        <w:t>Hướng dẫn build/run: clone repo, cài node, cài nhanh backend/frontend/mobile</w:t>
      </w:r>
    </w:p>
    <w:p w14:paraId="41C439D1" w14:textId="7F449D21" w:rsidR="003B7B56" w:rsidRDefault="003B7B56" w:rsidP="003B7B56">
      <w:pPr>
        <w:pStyle w:val="ct2"/>
      </w:pPr>
      <w:r>
        <w:t>Mô tả cấu trúc code các module chính</w:t>
      </w:r>
    </w:p>
    <w:p w14:paraId="0E95A9B5" w14:textId="2BE96DA0" w:rsidR="003B7B56" w:rsidRDefault="003B7B56" w:rsidP="00297CC0">
      <w:pPr>
        <w:pStyle w:val="ct"/>
      </w:pPr>
      <w:r>
        <w:t xml:space="preserve">Triển khai hệ </w:t>
      </w:r>
      <w:r w:rsidRPr="00176BB1">
        <w:t>thống</w:t>
      </w:r>
      <w:r>
        <w:t xml:space="preserve"> trên môi trường Production (Cloud)</w:t>
      </w:r>
    </w:p>
    <w:p w14:paraId="1E9C4FC2" w14:textId="68F4881F" w:rsidR="003B7B56" w:rsidRDefault="003B7B56" w:rsidP="00297CC0">
      <w:pPr>
        <w:pStyle w:val="b1"/>
      </w:pPr>
      <w:r>
        <w:t>Frontend (Vercel):</w:t>
      </w:r>
    </w:p>
    <w:p w14:paraId="6DAC987F" w14:textId="49106E54" w:rsidR="003B7B56" w:rsidRDefault="003B7B56" w:rsidP="00297CC0">
      <w:pPr>
        <w:pStyle w:val="ct2"/>
      </w:pPr>
      <w:r>
        <w:t>Deploy thành công trên nền tảng Vercel (serverless, tối ưu static file/SSR Next.js).</w:t>
      </w:r>
    </w:p>
    <w:p w14:paraId="116323DF" w14:textId="5E32B7DD" w:rsidR="003B7B56" w:rsidRDefault="003B7B56" w:rsidP="00297CC0">
      <w:pPr>
        <w:pStyle w:val="ct2"/>
      </w:pPr>
      <w:r>
        <w:t>Link production: https://eat-now.vercel.app/</w:t>
      </w:r>
    </w:p>
    <w:p w14:paraId="2363CC80" w14:textId="4C6628E3" w:rsidR="003B7B56" w:rsidRDefault="003B7B56" w:rsidP="00297CC0">
      <w:pPr>
        <w:pStyle w:val="ct2"/>
      </w:pPr>
      <w:r>
        <w:t>FE lấy API qua biến `NEXT_PUBLIC_API_URL=https://eatnow-wf9h.onrender.com/api/v1`.</w:t>
      </w:r>
    </w:p>
    <w:p w14:paraId="46A8FD9A" w14:textId="0442177F" w:rsidR="003B7B56" w:rsidRDefault="003B7B56" w:rsidP="00297CC0">
      <w:pPr>
        <w:pStyle w:val="ct2"/>
      </w:pPr>
      <w:r>
        <w:t>Quản lý env riêng biệt cho build/dev/prod, tối ưu domain, bảo mật cookie prod (SameSite=None; Secure).</w:t>
      </w:r>
    </w:p>
    <w:p w14:paraId="5C15D223" w14:textId="0816F065" w:rsidR="003B7B56" w:rsidRDefault="003B7B56" w:rsidP="00297CC0">
      <w:pPr>
        <w:pStyle w:val="b1"/>
      </w:pPr>
      <w:r>
        <w:t>Backend (Render):</w:t>
      </w:r>
    </w:p>
    <w:p w14:paraId="4C2B76B6" w14:textId="7E8A432F" w:rsidR="003B7B56" w:rsidRDefault="003B7B56" w:rsidP="00297CC0">
      <w:pPr>
        <w:pStyle w:val="ct2"/>
      </w:pPr>
      <w:r>
        <w:t>Deploy trên Render, cấu hình auto build, start đúng `/backend`.</w:t>
      </w:r>
    </w:p>
    <w:p w14:paraId="3A75F078" w14:textId="705853AA" w:rsidR="003B7B56" w:rsidRDefault="003B7B56" w:rsidP="00297CC0">
      <w:pPr>
        <w:pStyle w:val="ct2"/>
      </w:pPr>
      <w:r>
        <w:t>Link production: https://eatnow-wf9h.onrender.com</w:t>
      </w:r>
    </w:p>
    <w:p w14:paraId="599708F4" w14:textId="35B220A9" w:rsidR="003B7B56" w:rsidRDefault="003B7B56" w:rsidP="00297CC0">
      <w:pPr>
        <w:pStyle w:val="ct2"/>
      </w:pPr>
      <w:r>
        <w:t>Tích hợp MongoDB Atlas, Redis Cloud bản prod, auto migration schema.</w:t>
      </w:r>
    </w:p>
    <w:p w14:paraId="123F5EEC" w14:textId="6F379FC1" w:rsidR="003B7B56" w:rsidRDefault="003B7B56" w:rsidP="00297CC0">
      <w:pPr>
        <w:pStyle w:val="ct2"/>
      </w:pPr>
      <w:r>
        <w:t>Swagger public để test nhanh production API: https://eatnow-wf9h.onrender.com/api</w:t>
      </w:r>
    </w:p>
    <w:p w14:paraId="242934E4" w14:textId="081267CB" w:rsidR="003B7B56" w:rsidRDefault="003B7B56" w:rsidP="00297CC0">
      <w:pPr>
        <w:pStyle w:val="ct2"/>
      </w:pPr>
      <w:r>
        <w:t>Health check, log structured trên BE để monitoring.</w:t>
      </w:r>
    </w:p>
    <w:p w14:paraId="5BDEC84C" w14:textId="73111214" w:rsidR="003B7B56" w:rsidRDefault="003B7B56" w:rsidP="00297CC0">
      <w:pPr>
        <w:pStyle w:val="b1"/>
      </w:pPr>
      <w:r>
        <w:t>CI/CD:</w:t>
      </w:r>
    </w:p>
    <w:p w14:paraId="0CB6F1AA" w14:textId="41E4D339" w:rsidR="003B7B56" w:rsidRDefault="003B7B56" w:rsidP="00297CC0">
      <w:pPr>
        <w:pStyle w:val="ct2"/>
      </w:pPr>
      <w:r>
        <w:t>Repo kết nối trực tiếp source với Vercel &amp; Render, mỗi lần cập nhật code sẽ auto redeploy toàn bộ (không cần thao tác thủ công).</w:t>
      </w:r>
    </w:p>
    <w:p w14:paraId="6161C95E" w14:textId="3DBFEB67" w:rsidR="003B7B56" w:rsidRDefault="003B7B56" w:rsidP="00297CC0">
      <w:pPr>
        <w:pStyle w:val="ct2"/>
      </w:pPr>
      <w:r>
        <w:lastRenderedPageBreak/>
        <w:t>Tách riêng env cho local và production nhằm tránh rò rỉ thông tin nhạy cảm và bảo mật hệ thống.</w:t>
      </w:r>
    </w:p>
    <w:p w14:paraId="7F770757" w14:textId="70EF7CBA" w:rsidR="003B7B56" w:rsidRDefault="003B7B56" w:rsidP="00297CC0">
      <w:pPr>
        <w:pStyle w:val="b1"/>
      </w:pPr>
      <w:r>
        <w:t>Quy trình kiểm thử trên cloud:</w:t>
      </w:r>
    </w:p>
    <w:p w14:paraId="14619FE6" w14:textId="39823DCA" w:rsidR="003B7B56" w:rsidRDefault="003B7B56" w:rsidP="00297CC0">
      <w:pPr>
        <w:pStyle w:val="ct2"/>
      </w:pPr>
      <w:r>
        <w:t>Test trực tiếp đăng nhập, order, payment, notification; simulate nhiều vai trò trên môi trường thực tế.</w:t>
      </w:r>
    </w:p>
    <w:p w14:paraId="004007CF" w14:textId="2BDD7078" w:rsidR="003B7B56" w:rsidRDefault="003B7B56" w:rsidP="00297CC0">
      <w:pPr>
        <w:pStyle w:val="ct2"/>
      </w:pPr>
      <w:r>
        <w:t>Kiểm chứng được trải nghiệm người dùng ngoài môi trường local, đáp ứng login multi-role, push notification, flow ví MoMo, rollback trạng thái...</w:t>
      </w:r>
    </w:p>
    <w:p w14:paraId="33784E17" w14:textId="7F21A7EC" w:rsidR="003B7B56" w:rsidRDefault="003B7B56" w:rsidP="00297CC0">
      <w:pPr>
        <w:pStyle w:val="ct2"/>
      </w:pPr>
      <w:r>
        <w:t>Truy cập production an toàn, mọi API vận hành ổn định, client–server tách độc lập, bảo mật tốt.</w:t>
      </w:r>
    </w:p>
    <w:p w14:paraId="2958A38C" w14:textId="2E90E854" w:rsidR="003B7B56" w:rsidRDefault="003B7B56" w:rsidP="00297CC0">
      <w:pPr>
        <w:pStyle w:val="b1"/>
      </w:pPr>
      <w:r>
        <w:t>Ý nghĩa:</w:t>
      </w:r>
    </w:p>
    <w:p w14:paraId="4886F5E5" w14:textId="672BA82F" w:rsidR="003B7B56" w:rsidRDefault="003B7B56" w:rsidP="00297CC0">
      <w:pPr>
        <w:pStyle w:val="ct2"/>
      </w:pPr>
      <w:r>
        <w:t>Dự án không chỉ dừng ở demo local mà đã đưa vào vận hành, thử nghiệm thực tế với người dùng thật trên môi trường cloud production.</w:t>
      </w:r>
    </w:p>
    <w:p w14:paraId="5B02853C" w14:textId="1A5CDAD7" w:rsidR="003B7B56" w:rsidRDefault="003B7B56" w:rsidP="003B7B56">
      <w:pPr>
        <w:pStyle w:val="ct2"/>
      </w:pPr>
      <w:r>
        <w:t>Tăng tính ứng dụng thực tế, minh chứng chất lượng kiến trúc – giải pháp hệ thống đã sẵn sàng scale và sản xuất thật nếu mở rộng.</w:t>
      </w:r>
    </w:p>
    <w:p w14:paraId="3B5AD033" w14:textId="77441EA1" w:rsidR="003B7B56" w:rsidRDefault="003B7B56" w:rsidP="00297CC0">
      <w:pPr>
        <w:pStyle w:val="L2"/>
      </w:pPr>
      <w:bookmarkStart w:id="23" w:name="_Toc212747206"/>
      <w:r>
        <w:t>3.2 Kết quả đạt được</w:t>
      </w:r>
      <w:bookmarkEnd w:id="23"/>
    </w:p>
    <w:p w14:paraId="5085D02F" w14:textId="0B57ECFE" w:rsidR="003B7B56" w:rsidRDefault="003B7B56" w:rsidP="00297CC0">
      <w:pPr>
        <w:pStyle w:val="L3"/>
      </w:pPr>
      <w:bookmarkStart w:id="24" w:name="_Toc212747207"/>
      <w:r>
        <w:t>3.2.1 Tổng quan kết quả</w:t>
      </w:r>
      <w:bookmarkEnd w:id="24"/>
    </w:p>
    <w:p w14:paraId="38907E35" w14:textId="3AB393A4" w:rsidR="003B7B56" w:rsidRDefault="003B7B56" w:rsidP="00297CC0">
      <w:pPr>
        <w:pStyle w:val="ct2"/>
      </w:pPr>
      <w:r>
        <w:t>Ảnh chụp màn hình từng role (customer/restaurant/driver/admin)</w:t>
      </w:r>
    </w:p>
    <w:p w14:paraId="1A4676A5" w14:textId="6F5D8753" w:rsidR="003B7B56" w:rsidRDefault="003B7B56" w:rsidP="00297CC0">
      <w:pPr>
        <w:pStyle w:val="ct2"/>
      </w:pPr>
      <w:r>
        <w:t>Mô tả demo đặt món, nhận đơn realtime, tracking GPS, cập nhật trạng thái</w:t>
      </w:r>
    </w:p>
    <w:p w14:paraId="3A2B2D50" w14:textId="068DD836" w:rsidR="003B7B56" w:rsidRDefault="003B7B56" w:rsidP="003B7B56">
      <w:pPr>
        <w:pStyle w:val="ct2"/>
      </w:pPr>
      <w:r>
        <w:t>Bảng tính năng đã đạt: notification, order flow, wallet, dashboard</w:t>
      </w:r>
    </w:p>
    <w:p w14:paraId="43887209" w14:textId="0AAC4545" w:rsidR="003B7B56" w:rsidRDefault="003B7B56" w:rsidP="00297CC0">
      <w:pPr>
        <w:pStyle w:val="L3"/>
      </w:pPr>
      <w:bookmarkStart w:id="25" w:name="_Toc212747208"/>
      <w:r>
        <w:t>3.2.2 Bảng tổng hợp chức năng đã hoàn thiện</w:t>
      </w:r>
      <w:bookmarkEnd w:id="25"/>
    </w:p>
    <w:tbl>
      <w:tblPr>
        <w:tblStyle w:val="TableGrid"/>
        <w:tblW w:w="5000" w:type="pct"/>
        <w:tblLook w:val="04A0" w:firstRow="1" w:lastRow="0" w:firstColumn="1" w:lastColumn="0" w:noHBand="0" w:noVBand="1"/>
      </w:tblPr>
      <w:tblGrid>
        <w:gridCol w:w="3313"/>
        <w:gridCol w:w="1702"/>
        <w:gridCol w:w="1840"/>
        <w:gridCol w:w="1240"/>
        <w:gridCol w:w="1300"/>
      </w:tblGrid>
      <w:tr w:rsidR="00407955" w14:paraId="321CEA5F" w14:textId="77777777" w:rsidTr="00A13F4F">
        <w:trPr>
          <w:trHeight w:val="897"/>
        </w:trPr>
        <w:tc>
          <w:tcPr>
            <w:tcW w:w="1763" w:type="pct"/>
            <w:vAlign w:val="center"/>
          </w:tcPr>
          <w:p w14:paraId="15CE2DB8" w14:textId="41C298BD" w:rsidR="00407955" w:rsidRDefault="00407955" w:rsidP="00292B25">
            <w:pPr>
              <w:jc w:val="center"/>
            </w:pPr>
            <w:r>
              <w:t>Nhóm chức năng</w:t>
            </w:r>
          </w:p>
        </w:tc>
        <w:tc>
          <w:tcPr>
            <w:tcW w:w="906" w:type="pct"/>
            <w:vAlign w:val="center"/>
          </w:tcPr>
          <w:p w14:paraId="21BCBA72" w14:textId="0BFC9E4F" w:rsidR="00407955" w:rsidRDefault="00407955" w:rsidP="00292B25">
            <w:pPr>
              <w:jc w:val="center"/>
            </w:pPr>
            <w:r>
              <w:t>Customer</w:t>
            </w:r>
          </w:p>
        </w:tc>
        <w:tc>
          <w:tcPr>
            <w:tcW w:w="979" w:type="pct"/>
            <w:vAlign w:val="center"/>
          </w:tcPr>
          <w:p w14:paraId="60496FA5" w14:textId="75520560" w:rsidR="00407955" w:rsidRDefault="00407955" w:rsidP="00292B25">
            <w:pPr>
              <w:jc w:val="center"/>
            </w:pPr>
            <w:r>
              <w:t>Restaurant</w:t>
            </w:r>
          </w:p>
        </w:tc>
        <w:tc>
          <w:tcPr>
            <w:tcW w:w="660" w:type="pct"/>
            <w:vAlign w:val="center"/>
          </w:tcPr>
          <w:p w14:paraId="7C4CEAAC" w14:textId="66A53B6B" w:rsidR="00407955" w:rsidRDefault="00407955" w:rsidP="00292B25">
            <w:pPr>
              <w:jc w:val="center"/>
            </w:pPr>
            <w:r>
              <w:t>Driver</w:t>
            </w:r>
          </w:p>
        </w:tc>
        <w:tc>
          <w:tcPr>
            <w:tcW w:w="692" w:type="pct"/>
            <w:vAlign w:val="center"/>
          </w:tcPr>
          <w:p w14:paraId="2DD3D19B" w14:textId="6BE56856" w:rsidR="00407955" w:rsidRDefault="00407955" w:rsidP="00292B25">
            <w:pPr>
              <w:jc w:val="center"/>
            </w:pPr>
            <w:r>
              <w:t>Admin</w:t>
            </w:r>
          </w:p>
        </w:tc>
      </w:tr>
      <w:tr w:rsidR="00407955" w14:paraId="59B0D600" w14:textId="77777777" w:rsidTr="00A13F4F">
        <w:trPr>
          <w:trHeight w:val="897"/>
        </w:trPr>
        <w:tc>
          <w:tcPr>
            <w:tcW w:w="1763" w:type="pct"/>
            <w:vAlign w:val="center"/>
          </w:tcPr>
          <w:p w14:paraId="1A5807CB" w14:textId="394CB0A3" w:rsidR="00407955" w:rsidRDefault="00407955" w:rsidP="00292B25">
            <w:pPr>
              <w:jc w:val="left"/>
            </w:pPr>
            <w:r>
              <w:t>Đăng nhập, xác thực</w:t>
            </w:r>
          </w:p>
        </w:tc>
        <w:tc>
          <w:tcPr>
            <w:tcW w:w="906" w:type="pct"/>
            <w:vAlign w:val="center"/>
          </w:tcPr>
          <w:p w14:paraId="3E2FC2F3" w14:textId="75031D06" w:rsidR="00407955" w:rsidRDefault="00292B25" w:rsidP="00292B25">
            <w:pPr>
              <w:jc w:val="center"/>
            </w:pPr>
            <w:r>
              <w:t>x</w:t>
            </w:r>
          </w:p>
        </w:tc>
        <w:tc>
          <w:tcPr>
            <w:tcW w:w="979" w:type="pct"/>
            <w:vAlign w:val="center"/>
          </w:tcPr>
          <w:p w14:paraId="4956B3B3" w14:textId="137D57B5" w:rsidR="00407955" w:rsidRDefault="00292B25" w:rsidP="00292B25">
            <w:pPr>
              <w:jc w:val="center"/>
            </w:pPr>
            <w:r>
              <w:t>x</w:t>
            </w:r>
          </w:p>
        </w:tc>
        <w:tc>
          <w:tcPr>
            <w:tcW w:w="660" w:type="pct"/>
            <w:vAlign w:val="center"/>
          </w:tcPr>
          <w:p w14:paraId="1E38C88D" w14:textId="4A9A7D37" w:rsidR="00407955" w:rsidRDefault="00292B25" w:rsidP="00292B25">
            <w:pPr>
              <w:jc w:val="center"/>
            </w:pPr>
            <w:r>
              <w:t>x</w:t>
            </w:r>
          </w:p>
        </w:tc>
        <w:tc>
          <w:tcPr>
            <w:tcW w:w="692" w:type="pct"/>
            <w:vAlign w:val="center"/>
          </w:tcPr>
          <w:p w14:paraId="037279A1" w14:textId="6DEA4FDE" w:rsidR="00407955" w:rsidRDefault="00292B25" w:rsidP="00292B25">
            <w:pPr>
              <w:jc w:val="center"/>
            </w:pPr>
            <w:r>
              <w:t>x</w:t>
            </w:r>
          </w:p>
        </w:tc>
      </w:tr>
      <w:tr w:rsidR="00407955" w14:paraId="675FAD55" w14:textId="77777777" w:rsidTr="00A13F4F">
        <w:trPr>
          <w:trHeight w:val="897"/>
        </w:trPr>
        <w:tc>
          <w:tcPr>
            <w:tcW w:w="1763" w:type="pct"/>
            <w:vAlign w:val="center"/>
          </w:tcPr>
          <w:p w14:paraId="700EA6E6" w14:textId="2F20A42E" w:rsidR="00407955" w:rsidRDefault="00407955" w:rsidP="00292B25">
            <w:pPr>
              <w:jc w:val="left"/>
            </w:pPr>
            <w:r>
              <w:lastRenderedPageBreak/>
              <w:t>Quản lý đơn hàng</w:t>
            </w:r>
          </w:p>
        </w:tc>
        <w:tc>
          <w:tcPr>
            <w:tcW w:w="906" w:type="pct"/>
            <w:vAlign w:val="center"/>
          </w:tcPr>
          <w:p w14:paraId="7D25AAC8" w14:textId="5C79EE91" w:rsidR="00407955" w:rsidRDefault="00292B25" w:rsidP="00292B25">
            <w:pPr>
              <w:jc w:val="center"/>
            </w:pPr>
            <w:r>
              <w:t>x</w:t>
            </w:r>
          </w:p>
        </w:tc>
        <w:tc>
          <w:tcPr>
            <w:tcW w:w="979" w:type="pct"/>
            <w:vAlign w:val="center"/>
          </w:tcPr>
          <w:p w14:paraId="2915A3C8" w14:textId="4CC20B43" w:rsidR="00407955" w:rsidRDefault="00292B25" w:rsidP="00292B25">
            <w:pPr>
              <w:jc w:val="center"/>
            </w:pPr>
            <w:r>
              <w:t>x</w:t>
            </w:r>
          </w:p>
        </w:tc>
        <w:tc>
          <w:tcPr>
            <w:tcW w:w="660" w:type="pct"/>
            <w:vAlign w:val="center"/>
          </w:tcPr>
          <w:p w14:paraId="3E390380" w14:textId="4B36FA55" w:rsidR="00407955" w:rsidRDefault="00292B25" w:rsidP="00292B25">
            <w:pPr>
              <w:jc w:val="center"/>
            </w:pPr>
            <w:r>
              <w:t>x</w:t>
            </w:r>
          </w:p>
        </w:tc>
        <w:tc>
          <w:tcPr>
            <w:tcW w:w="692" w:type="pct"/>
            <w:vAlign w:val="center"/>
          </w:tcPr>
          <w:p w14:paraId="2C482928" w14:textId="26426719" w:rsidR="00407955" w:rsidRDefault="00292B25" w:rsidP="00292B25">
            <w:pPr>
              <w:jc w:val="center"/>
            </w:pPr>
            <w:r>
              <w:t>x</w:t>
            </w:r>
          </w:p>
        </w:tc>
      </w:tr>
      <w:tr w:rsidR="00407955" w14:paraId="410EF557" w14:textId="77777777" w:rsidTr="00A13F4F">
        <w:trPr>
          <w:trHeight w:val="897"/>
        </w:trPr>
        <w:tc>
          <w:tcPr>
            <w:tcW w:w="1763" w:type="pct"/>
            <w:vAlign w:val="center"/>
          </w:tcPr>
          <w:p w14:paraId="5C8992DC" w14:textId="34EF652D" w:rsidR="00407955" w:rsidRDefault="00407955" w:rsidP="00292B25">
            <w:pPr>
              <w:jc w:val="left"/>
            </w:pPr>
            <w:r>
              <w:t>Quản lý giỏ, ví</w:t>
            </w:r>
          </w:p>
        </w:tc>
        <w:tc>
          <w:tcPr>
            <w:tcW w:w="906" w:type="pct"/>
            <w:vAlign w:val="center"/>
          </w:tcPr>
          <w:p w14:paraId="24D3DADD" w14:textId="172E656D" w:rsidR="00407955" w:rsidRDefault="00292B25" w:rsidP="00292B25">
            <w:pPr>
              <w:jc w:val="center"/>
            </w:pPr>
            <w:r>
              <w:t>x</w:t>
            </w:r>
          </w:p>
        </w:tc>
        <w:tc>
          <w:tcPr>
            <w:tcW w:w="979" w:type="pct"/>
            <w:vAlign w:val="center"/>
          </w:tcPr>
          <w:p w14:paraId="6E801B10" w14:textId="69F5B234" w:rsidR="00407955" w:rsidRDefault="00292B25" w:rsidP="00292B25">
            <w:pPr>
              <w:jc w:val="center"/>
            </w:pPr>
            <w:r>
              <w:t>x</w:t>
            </w:r>
          </w:p>
        </w:tc>
        <w:tc>
          <w:tcPr>
            <w:tcW w:w="660" w:type="pct"/>
            <w:vAlign w:val="center"/>
          </w:tcPr>
          <w:p w14:paraId="439B194B" w14:textId="11C26A28" w:rsidR="00407955" w:rsidRDefault="00292B25" w:rsidP="00292B25">
            <w:pPr>
              <w:jc w:val="center"/>
            </w:pPr>
            <w:r>
              <w:t>x</w:t>
            </w:r>
          </w:p>
        </w:tc>
        <w:tc>
          <w:tcPr>
            <w:tcW w:w="692" w:type="pct"/>
            <w:vAlign w:val="center"/>
          </w:tcPr>
          <w:p w14:paraId="30261C0D" w14:textId="6A6F3E45" w:rsidR="00407955" w:rsidRDefault="00292B25" w:rsidP="00292B25">
            <w:pPr>
              <w:jc w:val="center"/>
            </w:pPr>
            <w:r>
              <w:t>-</w:t>
            </w:r>
          </w:p>
        </w:tc>
      </w:tr>
      <w:tr w:rsidR="00407955" w14:paraId="6D2AA812" w14:textId="77777777" w:rsidTr="00A13F4F">
        <w:trPr>
          <w:trHeight w:val="897"/>
        </w:trPr>
        <w:tc>
          <w:tcPr>
            <w:tcW w:w="1763" w:type="pct"/>
            <w:vAlign w:val="center"/>
          </w:tcPr>
          <w:p w14:paraId="75E6E38B" w14:textId="213BCA74" w:rsidR="00407955" w:rsidRDefault="00407955" w:rsidP="00292B25">
            <w:pPr>
              <w:jc w:val="left"/>
            </w:pPr>
            <w:r>
              <w:t>Notification realtime</w:t>
            </w:r>
          </w:p>
        </w:tc>
        <w:tc>
          <w:tcPr>
            <w:tcW w:w="906" w:type="pct"/>
            <w:vAlign w:val="center"/>
          </w:tcPr>
          <w:p w14:paraId="35B43CA4" w14:textId="48B4D0AE" w:rsidR="00407955" w:rsidRDefault="00292B25" w:rsidP="00292B25">
            <w:pPr>
              <w:jc w:val="center"/>
            </w:pPr>
            <w:r>
              <w:t>x</w:t>
            </w:r>
          </w:p>
        </w:tc>
        <w:tc>
          <w:tcPr>
            <w:tcW w:w="979" w:type="pct"/>
            <w:vAlign w:val="center"/>
          </w:tcPr>
          <w:p w14:paraId="5E871DD8" w14:textId="5BB68777" w:rsidR="00407955" w:rsidRDefault="00292B25" w:rsidP="00292B25">
            <w:pPr>
              <w:jc w:val="center"/>
            </w:pPr>
            <w:r>
              <w:t>x</w:t>
            </w:r>
          </w:p>
        </w:tc>
        <w:tc>
          <w:tcPr>
            <w:tcW w:w="660" w:type="pct"/>
            <w:vAlign w:val="center"/>
          </w:tcPr>
          <w:p w14:paraId="0090BF24" w14:textId="0477BB6C" w:rsidR="00407955" w:rsidRDefault="00292B25" w:rsidP="00292B25">
            <w:pPr>
              <w:jc w:val="center"/>
            </w:pPr>
            <w:r>
              <w:t>x</w:t>
            </w:r>
          </w:p>
        </w:tc>
        <w:tc>
          <w:tcPr>
            <w:tcW w:w="692" w:type="pct"/>
            <w:vAlign w:val="center"/>
          </w:tcPr>
          <w:p w14:paraId="4C01691F" w14:textId="005DD3E3" w:rsidR="00407955" w:rsidRDefault="00292B25" w:rsidP="00292B25">
            <w:pPr>
              <w:jc w:val="center"/>
            </w:pPr>
            <w:r>
              <w:t>x</w:t>
            </w:r>
          </w:p>
        </w:tc>
      </w:tr>
      <w:tr w:rsidR="00407955" w14:paraId="343DF3A8" w14:textId="77777777" w:rsidTr="00A13F4F">
        <w:trPr>
          <w:trHeight w:val="897"/>
        </w:trPr>
        <w:tc>
          <w:tcPr>
            <w:tcW w:w="1763" w:type="pct"/>
            <w:vAlign w:val="center"/>
          </w:tcPr>
          <w:p w14:paraId="187EAFBB" w14:textId="336AF67A" w:rsidR="00407955" w:rsidRDefault="00407955" w:rsidP="00292B25">
            <w:pPr>
              <w:jc w:val="left"/>
            </w:pPr>
            <w:r>
              <w:t>Dashboard thống kê</w:t>
            </w:r>
          </w:p>
        </w:tc>
        <w:tc>
          <w:tcPr>
            <w:tcW w:w="906" w:type="pct"/>
            <w:vAlign w:val="center"/>
          </w:tcPr>
          <w:p w14:paraId="4F284FB5" w14:textId="2A96610A" w:rsidR="00407955" w:rsidRDefault="00292B25" w:rsidP="00292B25">
            <w:pPr>
              <w:jc w:val="center"/>
            </w:pPr>
            <w:r>
              <w:t>+</w:t>
            </w:r>
          </w:p>
        </w:tc>
        <w:tc>
          <w:tcPr>
            <w:tcW w:w="979" w:type="pct"/>
            <w:vAlign w:val="center"/>
          </w:tcPr>
          <w:p w14:paraId="5886A420" w14:textId="6615919A" w:rsidR="00407955" w:rsidRDefault="00292B25" w:rsidP="00292B25">
            <w:pPr>
              <w:jc w:val="center"/>
            </w:pPr>
            <w:r>
              <w:t>x</w:t>
            </w:r>
          </w:p>
        </w:tc>
        <w:tc>
          <w:tcPr>
            <w:tcW w:w="660" w:type="pct"/>
            <w:vAlign w:val="center"/>
          </w:tcPr>
          <w:p w14:paraId="40534381" w14:textId="647FA86B" w:rsidR="00407955" w:rsidRDefault="00292B25" w:rsidP="00292B25">
            <w:pPr>
              <w:jc w:val="center"/>
            </w:pPr>
            <w:r>
              <w:t>x</w:t>
            </w:r>
          </w:p>
        </w:tc>
        <w:tc>
          <w:tcPr>
            <w:tcW w:w="692" w:type="pct"/>
            <w:vAlign w:val="center"/>
          </w:tcPr>
          <w:p w14:paraId="55518A92" w14:textId="760FFDC0" w:rsidR="00407955" w:rsidRDefault="00292B25" w:rsidP="00292B25">
            <w:pPr>
              <w:jc w:val="center"/>
            </w:pPr>
            <w:r>
              <w:t>x</w:t>
            </w:r>
          </w:p>
        </w:tc>
      </w:tr>
      <w:tr w:rsidR="00407955" w14:paraId="3EDD992C" w14:textId="77777777" w:rsidTr="00A13F4F">
        <w:trPr>
          <w:trHeight w:val="897"/>
        </w:trPr>
        <w:tc>
          <w:tcPr>
            <w:tcW w:w="1763" w:type="pct"/>
            <w:vAlign w:val="center"/>
          </w:tcPr>
          <w:p w14:paraId="47B94E18" w14:textId="7A130BD5" w:rsidR="00407955" w:rsidRDefault="00407955" w:rsidP="00292B25">
            <w:pPr>
              <w:jc w:val="left"/>
            </w:pPr>
            <w:r>
              <w:t>Quản lý feedback</w:t>
            </w:r>
          </w:p>
        </w:tc>
        <w:tc>
          <w:tcPr>
            <w:tcW w:w="906" w:type="pct"/>
            <w:vAlign w:val="center"/>
          </w:tcPr>
          <w:p w14:paraId="2AF5D54C" w14:textId="2BE1AED3" w:rsidR="00407955" w:rsidRDefault="00292B25" w:rsidP="00292B25">
            <w:pPr>
              <w:jc w:val="center"/>
            </w:pPr>
            <w:r>
              <w:t>+</w:t>
            </w:r>
          </w:p>
        </w:tc>
        <w:tc>
          <w:tcPr>
            <w:tcW w:w="979" w:type="pct"/>
            <w:vAlign w:val="center"/>
          </w:tcPr>
          <w:p w14:paraId="340491A3" w14:textId="4F765AAE" w:rsidR="00407955" w:rsidRDefault="00292B25" w:rsidP="00292B25">
            <w:pPr>
              <w:jc w:val="center"/>
            </w:pPr>
            <w:r>
              <w:t>+</w:t>
            </w:r>
          </w:p>
        </w:tc>
        <w:tc>
          <w:tcPr>
            <w:tcW w:w="660" w:type="pct"/>
            <w:vAlign w:val="center"/>
          </w:tcPr>
          <w:p w14:paraId="2E53E991" w14:textId="413A11FC" w:rsidR="00407955" w:rsidRDefault="00292B25" w:rsidP="00292B25">
            <w:pPr>
              <w:jc w:val="center"/>
            </w:pPr>
            <w:r>
              <w:t>+</w:t>
            </w:r>
          </w:p>
        </w:tc>
        <w:tc>
          <w:tcPr>
            <w:tcW w:w="692" w:type="pct"/>
            <w:vAlign w:val="center"/>
          </w:tcPr>
          <w:p w14:paraId="643420DD" w14:textId="6BD0D6E6" w:rsidR="00407955" w:rsidRDefault="00292B25" w:rsidP="00292B25">
            <w:pPr>
              <w:jc w:val="center"/>
            </w:pPr>
            <w:r>
              <w:t>+</w:t>
            </w:r>
          </w:p>
        </w:tc>
      </w:tr>
      <w:tr w:rsidR="00407955" w14:paraId="7B603950" w14:textId="77777777" w:rsidTr="00A13F4F">
        <w:trPr>
          <w:trHeight w:val="897"/>
        </w:trPr>
        <w:tc>
          <w:tcPr>
            <w:tcW w:w="1763" w:type="pct"/>
            <w:vAlign w:val="center"/>
          </w:tcPr>
          <w:p w14:paraId="564A137C" w14:textId="5EF4EBB3" w:rsidR="00407955" w:rsidRDefault="00292B25" w:rsidP="00292B25">
            <w:pPr>
              <w:jc w:val="left"/>
            </w:pPr>
            <w:r>
              <w:t>Mobile native</w:t>
            </w:r>
          </w:p>
        </w:tc>
        <w:tc>
          <w:tcPr>
            <w:tcW w:w="906" w:type="pct"/>
            <w:vAlign w:val="center"/>
          </w:tcPr>
          <w:p w14:paraId="72DA6877" w14:textId="45D1140A" w:rsidR="00407955" w:rsidRDefault="00292B25" w:rsidP="00292B25">
            <w:pPr>
              <w:jc w:val="center"/>
            </w:pPr>
            <w:r>
              <w:t>-</w:t>
            </w:r>
          </w:p>
        </w:tc>
        <w:tc>
          <w:tcPr>
            <w:tcW w:w="979" w:type="pct"/>
            <w:vAlign w:val="center"/>
          </w:tcPr>
          <w:p w14:paraId="3FE69710" w14:textId="00FA9F6D" w:rsidR="00407955" w:rsidRDefault="00292B25" w:rsidP="00292B25">
            <w:pPr>
              <w:jc w:val="center"/>
            </w:pPr>
            <w:r>
              <w:t>-</w:t>
            </w:r>
          </w:p>
        </w:tc>
        <w:tc>
          <w:tcPr>
            <w:tcW w:w="660" w:type="pct"/>
            <w:vAlign w:val="center"/>
          </w:tcPr>
          <w:p w14:paraId="0C3E2824" w14:textId="29C2B945" w:rsidR="00407955" w:rsidRDefault="00292B25" w:rsidP="00292B25">
            <w:pPr>
              <w:jc w:val="center"/>
            </w:pPr>
            <w:r>
              <w:t>-</w:t>
            </w:r>
          </w:p>
        </w:tc>
        <w:tc>
          <w:tcPr>
            <w:tcW w:w="692" w:type="pct"/>
            <w:vAlign w:val="center"/>
          </w:tcPr>
          <w:p w14:paraId="4796B310" w14:textId="2E4A470A" w:rsidR="00407955" w:rsidRDefault="00292B25" w:rsidP="00292B25">
            <w:pPr>
              <w:jc w:val="center"/>
            </w:pPr>
            <w:r>
              <w:t>-</w:t>
            </w:r>
          </w:p>
        </w:tc>
      </w:tr>
    </w:tbl>
    <w:p w14:paraId="13861D6D" w14:textId="77777777" w:rsidR="003B7B56" w:rsidRDefault="003B7B56" w:rsidP="003B7B56"/>
    <w:p w14:paraId="1DCAF018" w14:textId="77777777" w:rsidR="00292B25" w:rsidRDefault="003B7B56" w:rsidP="003B7B56">
      <w:r w:rsidRPr="00292B25">
        <w:rPr>
          <w:b/>
          <w:bCs/>
        </w:rPr>
        <w:t>Chú thích:</w:t>
      </w:r>
      <w:r>
        <w:t xml:space="preserve"> </w:t>
      </w:r>
    </w:p>
    <w:p w14:paraId="22B19D22" w14:textId="77777777" w:rsidR="00292B25" w:rsidRDefault="00292B25" w:rsidP="00292B25">
      <w:pPr>
        <w:ind w:left="720"/>
      </w:pPr>
      <w:r>
        <w:rPr>
          <w:rFonts w:ascii="Segoe UI Emoji" w:hAnsi="Segoe UI Emoji" w:cs="Segoe UI Emoji"/>
        </w:rPr>
        <w:t xml:space="preserve">x </w:t>
      </w:r>
      <w:r w:rsidR="003B7B56">
        <w:t>C</w:t>
      </w:r>
      <w:r w:rsidR="003B7B56">
        <w:rPr>
          <w:rFonts w:cs="Times New Roman"/>
        </w:rPr>
        <w:t>ó</w:t>
      </w:r>
      <w:r w:rsidR="003B7B56">
        <w:t xml:space="preserve"> </w:t>
      </w:r>
      <w:r w:rsidR="003B7B56">
        <w:rPr>
          <w:rFonts w:cs="Times New Roman"/>
        </w:rPr>
        <w:t>đ</w:t>
      </w:r>
      <w:r w:rsidR="003B7B56">
        <w:t xml:space="preserve">ủ use/test thực tế; </w:t>
      </w:r>
    </w:p>
    <w:p w14:paraId="167E968D" w14:textId="77777777" w:rsidR="00292B25" w:rsidRDefault="00292B25" w:rsidP="00292B25">
      <w:pPr>
        <w:ind w:left="720"/>
      </w:pPr>
      <w:r>
        <w:rPr>
          <w:rFonts w:ascii="Segoe UI Emoji" w:hAnsi="Segoe UI Emoji" w:cs="Segoe UI Emoji"/>
        </w:rPr>
        <w:t>+</w:t>
      </w:r>
      <w:r w:rsidR="003B7B56">
        <w:t xml:space="preserve"> Chỉ mới có schema/logic nền tảng; </w:t>
      </w:r>
    </w:p>
    <w:p w14:paraId="3FD586FF" w14:textId="12E5D73A" w:rsidR="003B7B56" w:rsidRDefault="00292B25" w:rsidP="00292B25">
      <w:pPr>
        <w:ind w:left="720"/>
      </w:pPr>
      <w:r>
        <w:rPr>
          <w:rFonts w:ascii="Segoe UI Emoji" w:hAnsi="Segoe UI Emoji" w:cs="Segoe UI Emoji"/>
        </w:rPr>
        <w:t>-</w:t>
      </w:r>
      <w:r w:rsidR="003B7B56">
        <w:t xml:space="preserve"> Đang phát triển/app demo.</w:t>
      </w:r>
    </w:p>
    <w:p w14:paraId="4BF3D343" w14:textId="596B60BE" w:rsidR="003B7B56" w:rsidRDefault="003B7B56" w:rsidP="0079091D">
      <w:pPr>
        <w:pStyle w:val="b1"/>
      </w:pPr>
      <w:r>
        <w:t xml:space="preserve"> Sơ đồ Use Case tổng quát hệ thống EatNow</w:t>
      </w:r>
    </w:p>
    <w:p w14:paraId="088789C5" w14:textId="77777777" w:rsidR="0079091D" w:rsidRDefault="0079091D" w:rsidP="0079091D">
      <w:pPr>
        <w:keepNext/>
      </w:pPr>
      <w:r w:rsidRPr="0079091D">
        <w:drawing>
          <wp:inline distT="0" distB="0" distL="0" distR="0" wp14:anchorId="2D95EDA9" wp14:editId="3ACCAF3C">
            <wp:extent cx="5972175" cy="1378585"/>
            <wp:effectExtent l="0" t="0" r="9525" b="0"/>
            <wp:docPr id="109363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37211" name=""/>
                    <pic:cNvPicPr/>
                  </pic:nvPicPr>
                  <pic:blipFill>
                    <a:blip r:embed="rId16"/>
                    <a:stretch>
                      <a:fillRect/>
                    </a:stretch>
                  </pic:blipFill>
                  <pic:spPr>
                    <a:xfrm>
                      <a:off x="0" y="0"/>
                      <a:ext cx="5972175" cy="1378585"/>
                    </a:xfrm>
                    <a:prstGeom prst="rect">
                      <a:avLst/>
                    </a:prstGeom>
                  </pic:spPr>
                </pic:pic>
              </a:graphicData>
            </a:graphic>
          </wp:inline>
        </w:drawing>
      </w:r>
    </w:p>
    <w:p w14:paraId="52BCF367" w14:textId="02FD5462" w:rsidR="0079091D" w:rsidRDefault="0079091D" w:rsidP="0079091D">
      <w:pPr>
        <w:pStyle w:val="Caption"/>
      </w:pPr>
      <w:r>
        <w:t xml:space="preserve">Hình </w:t>
      </w:r>
      <w:r w:rsidR="00EA5E4C">
        <w:t xml:space="preserve">3.2.2a </w:t>
      </w:r>
      <w:r w:rsidRPr="00B1233C">
        <w:t xml:space="preserve"> Sơ đồ Use Case </w:t>
      </w:r>
      <w:r>
        <w:t>khách hàng</w:t>
      </w:r>
    </w:p>
    <w:p w14:paraId="2CDDA0F6" w14:textId="1E2EE803" w:rsidR="003B7B56" w:rsidRDefault="003B7B56" w:rsidP="003B7B56">
      <w:r>
        <w:t xml:space="preserve">  </w:t>
      </w:r>
    </w:p>
    <w:p w14:paraId="63EEDE32" w14:textId="77777777" w:rsidR="0079091D" w:rsidRDefault="0079091D" w:rsidP="0079091D">
      <w:pPr>
        <w:keepNext/>
      </w:pPr>
      <w:r w:rsidRPr="0079091D">
        <w:lastRenderedPageBreak/>
        <w:drawing>
          <wp:inline distT="0" distB="0" distL="0" distR="0" wp14:anchorId="22AB542E" wp14:editId="4545CA3C">
            <wp:extent cx="5972175" cy="1397000"/>
            <wp:effectExtent l="0" t="0" r="9525" b="0"/>
            <wp:docPr id="4568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8582" name=""/>
                    <pic:cNvPicPr/>
                  </pic:nvPicPr>
                  <pic:blipFill>
                    <a:blip r:embed="rId17"/>
                    <a:stretch>
                      <a:fillRect/>
                    </a:stretch>
                  </pic:blipFill>
                  <pic:spPr>
                    <a:xfrm>
                      <a:off x="0" y="0"/>
                      <a:ext cx="5972175" cy="1397000"/>
                    </a:xfrm>
                    <a:prstGeom prst="rect">
                      <a:avLst/>
                    </a:prstGeom>
                  </pic:spPr>
                </pic:pic>
              </a:graphicData>
            </a:graphic>
          </wp:inline>
        </w:drawing>
      </w:r>
    </w:p>
    <w:p w14:paraId="4F4AFB21" w14:textId="10E02BCF" w:rsidR="0079091D" w:rsidRDefault="0079091D" w:rsidP="0079091D">
      <w:pPr>
        <w:pStyle w:val="Caption"/>
      </w:pPr>
      <w:r>
        <w:t xml:space="preserve">Hình </w:t>
      </w:r>
      <w:r w:rsidR="00EA5E4C">
        <w:t xml:space="preserve">3.2.2b </w:t>
      </w:r>
      <w:r w:rsidRPr="00AF629B">
        <w:t xml:space="preserve"> Sơ đồ Use Case </w:t>
      </w:r>
      <w:r>
        <w:t>nhà hàng</w:t>
      </w:r>
    </w:p>
    <w:p w14:paraId="597DB88F" w14:textId="77777777" w:rsidR="0079091D" w:rsidRDefault="0079091D" w:rsidP="0079091D">
      <w:pPr>
        <w:keepNext/>
      </w:pPr>
      <w:r w:rsidRPr="0079091D">
        <w:drawing>
          <wp:inline distT="0" distB="0" distL="0" distR="0" wp14:anchorId="2B899F97" wp14:editId="3ACAE7AC">
            <wp:extent cx="5972175" cy="1172845"/>
            <wp:effectExtent l="0" t="0" r="9525" b="8255"/>
            <wp:docPr id="173901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12296" name=""/>
                    <pic:cNvPicPr/>
                  </pic:nvPicPr>
                  <pic:blipFill>
                    <a:blip r:embed="rId18"/>
                    <a:stretch>
                      <a:fillRect/>
                    </a:stretch>
                  </pic:blipFill>
                  <pic:spPr>
                    <a:xfrm>
                      <a:off x="0" y="0"/>
                      <a:ext cx="5972175" cy="1172845"/>
                    </a:xfrm>
                    <a:prstGeom prst="rect">
                      <a:avLst/>
                    </a:prstGeom>
                  </pic:spPr>
                </pic:pic>
              </a:graphicData>
            </a:graphic>
          </wp:inline>
        </w:drawing>
      </w:r>
    </w:p>
    <w:p w14:paraId="471E18F8" w14:textId="059A5559" w:rsidR="0079091D" w:rsidRDefault="0079091D" w:rsidP="0079091D">
      <w:pPr>
        <w:pStyle w:val="Caption"/>
      </w:pPr>
      <w:r>
        <w:t xml:space="preserve">Hình </w:t>
      </w:r>
      <w:r w:rsidR="00EA5E4C">
        <w:t>3.2.2c</w:t>
      </w:r>
      <w:r w:rsidRPr="0091567D">
        <w:t xml:space="preserve"> Sơ đồ Use Case </w:t>
      </w:r>
      <w:r>
        <w:t>tài xế</w:t>
      </w:r>
    </w:p>
    <w:p w14:paraId="32C8D163" w14:textId="12F4EEE6" w:rsidR="003B7B56" w:rsidRDefault="003B7B56" w:rsidP="003B7B56">
      <w:r>
        <w:t xml:space="preserve">  </w:t>
      </w:r>
    </w:p>
    <w:p w14:paraId="448EA202" w14:textId="77777777" w:rsidR="0079091D" w:rsidRDefault="0079091D" w:rsidP="0079091D">
      <w:pPr>
        <w:keepNext/>
      </w:pPr>
      <w:r w:rsidRPr="0079091D">
        <w:drawing>
          <wp:inline distT="0" distB="0" distL="0" distR="0" wp14:anchorId="1FFF9A5B" wp14:editId="1A07D061">
            <wp:extent cx="5972175" cy="1402080"/>
            <wp:effectExtent l="0" t="0" r="9525" b="7620"/>
            <wp:docPr id="42175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56935" name=""/>
                    <pic:cNvPicPr/>
                  </pic:nvPicPr>
                  <pic:blipFill>
                    <a:blip r:embed="rId19"/>
                    <a:stretch>
                      <a:fillRect/>
                    </a:stretch>
                  </pic:blipFill>
                  <pic:spPr>
                    <a:xfrm>
                      <a:off x="0" y="0"/>
                      <a:ext cx="5972175" cy="1402080"/>
                    </a:xfrm>
                    <a:prstGeom prst="rect">
                      <a:avLst/>
                    </a:prstGeom>
                  </pic:spPr>
                </pic:pic>
              </a:graphicData>
            </a:graphic>
          </wp:inline>
        </w:drawing>
      </w:r>
    </w:p>
    <w:p w14:paraId="6A7200FA" w14:textId="3DBCD911" w:rsidR="003B7B56" w:rsidRDefault="0079091D" w:rsidP="0079091D">
      <w:pPr>
        <w:pStyle w:val="Caption"/>
      </w:pPr>
      <w:r>
        <w:t xml:space="preserve">Hình </w:t>
      </w:r>
      <w:r w:rsidR="00EA5E4C">
        <w:t>3.2.2d</w:t>
      </w:r>
      <w:r w:rsidRPr="00C3737E">
        <w:t xml:space="preserve"> Sơ đồ Use Case </w:t>
      </w:r>
      <w:r>
        <w:t>admin</w:t>
      </w:r>
    </w:p>
    <w:p w14:paraId="128528D7" w14:textId="7258F3C2" w:rsidR="003B7B56" w:rsidRDefault="003B7B56" w:rsidP="003B7B56">
      <w:r w:rsidRPr="0079091D">
        <w:rPr>
          <w:b/>
          <w:bCs/>
        </w:rPr>
        <w:t>Chú thích:</w:t>
      </w:r>
      <w:r>
        <w:t xml:space="preserve"> Thể hiện các actor và các chức năng chính cụ thể hóa hệ thống EatNow.</w:t>
      </w:r>
    </w:p>
    <w:p w14:paraId="48EF462F" w14:textId="77777777" w:rsidR="0079091D" w:rsidRDefault="0079091D" w:rsidP="0079091D">
      <w:pPr>
        <w:keepNext/>
      </w:pPr>
      <w:r w:rsidRPr="0079091D">
        <w:lastRenderedPageBreak/>
        <w:drawing>
          <wp:inline distT="0" distB="0" distL="0" distR="0" wp14:anchorId="55FEE15C" wp14:editId="0B032177">
            <wp:extent cx="5972175" cy="3526155"/>
            <wp:effectExtent l="0" t="0" r="9525" b="0"/>
            <wp:docPr id="111077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3036" name=""/>
                    <pic:cNvPicPr/>
                  </pic:nvPicPr>
                  <pic:blipFill>
                    <a:blip r:embed="rId20"/>
                    <a:stretch>
                      <a:fillRect/>
                    </a:stretch>
                  </pic:blipFill>
                  <pic:spPr>
                    <a:xfrm>
                      <a:off x="0" y="0"/>
                      <a:ext cx="5972175" cy="3526155"/>
                    </a:xfrm>
                    <a:prstGeom prst="rect">
                      <a:avLst/>
                    </a:prstGeom>
                  </pic:spPr>
                </pic:pic>
              </a:graphicData>
            </a:graphic>
          </wp:inline>
        </w:drawing>
      </w:r>
    </w:p>
    <w:p w14:paraId="0768E9B6" w14:textId="41C591F4" w:rsidR="003B7B56" w:rsidRDefault="0079091D" w:rsidP="0079091D">
      <w:pPr>
        <w:pStyle w:val="Caption"/>
      </w:pPr>
      <w:r>
        <w:t xml:space="preserve">Hình </w:t>
      </w:r>
      <w:r w:rsidR="00EA5E4C">
        <w:t xml:space="preserve">3.2.2f </w:t>
      </w:r>
      <w:r w:rsidRPr="006377B7">
        <w:t>Sơ đồ ERD các thực thể chính EatNow</w:t>
      </w:r>
    </w:p>
    <w:p w14:paraId="02AA1A9F" w14:textId="099F529E" w:rsidR="003B7B56" w:rsidRDefault="003B7B56" w:rsidP="003B7B56">
      <w:r w:rsidRPr="0079091D">
        <w:rPr>
          <w:b/>
          <w:bCs/>
        </w:rPr>
        <w:t>Chú thích:</w:t>
      </w:r>
      <w:r>
        <w:t xml:space="preserve"> CUSTOMER đặt order, cart; RESTAURANT quản lý menu, nhận order; DRIVER nhận/giao order. Wallet gắn rõ actor. Mọi lĩnh vực đều truy vết được qua user/profile.</w:t>
      </w:r>
    </w:p>
    <w:p w14:paraId="5441901F" w14:textId="77777777" w:rsidR="0079091D" w:rsidRDefault="0079091D" w:rsidP="0079091D">
      <w:pPr>
        <w:keepNext/>
      </w:pPr>
      <w:r w:rsidRPr="0079091D">
        <w:lastRenderedPageBreak/>
        <w:drawing>
          <wp:inline distT="0" distB="0" distL="0" distR="0" wp14:anchorId="426F65B5" wp14:editId="779C563A">
            <wp:extent cx="5972175" cy="5132705"/>
            <wp:effectExtent l="0" t="0" r="9525" b="0"/>
            <wp:docPr id="63309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99378" name=""/>
                    <pic:cNvPicPr/>
                  </pic:nvPicPr>
                  <pic:blipFill>
                    <a:blip r:embed="rId21"/>
                    <a:stretch>
                      <a:fillRect/>
                    </a:stretch>
                  </pic:blipFill>
                  <pic:spPr>
                    <a:xfrm>
                      <a:off x="0" y="0"/>
                      <a:ext cx="5972175" cy="5132705"/>
                    </a:xfrm>
                    <a:prstGeom prst="rect">
                      <a:avLst/>
                    </a:prstGeom>
                  </pic:spPr>
                </pic:pic>
              </a:graphicData>
            </a:graphic>
          </wp:inline>
        </w:drawing>
      </w:r>
    </w:p>
    <w:p w14:paraId="5AD5F268" w14:textId="408E8F2B" w:rsidR="003B7B56" w:rsidRDefault="0079091D" w:rsidP="0079091D">
      <w:pPr>
        <w:pStyle w:val="Caption"/>
        <w:jc w:val="center"/>
      </w:pPr>
      <w:r>
        <w:t xml:space="preserve">Hình </w:t>
      </w:r>
      <w:r w:rsidR="00EA5E4C">
        <w:t xml:space="preserve">3.2.2g </w:t>
      </w:r>
      <w:r w:rsidRPr="004345F2">
        <w:t>Sơ đồ activity: Luồng tiền &amp; thanh toán trên EatNow</w:t>
      </w:r>
    </w:p>
    <w:p w14:paraId="3FF72EE1" w14:textId="271E63FF" w:rsidR="003B7B56" w:rsidRDefault="003B7B56" w:rsidP="003B7B56">
      <w:r w:rsidRPr="0079091D">
        <w:rPr>
          <w:b/>
          <w:bCs/>
        </w:rPr>
        <w:t>Chú thích:</w:t>
      </w:r>
      <w:r>
        <w:t xml:space="preserve"> Tiền của khách khi tạo đơn được chuyển vào ví escrow nền tảng, chỉ phân phối tới Nhà hàng, Tài xế và Platform sau khi đơn giao thành công. Mỗi đối tượng có ví riêng, mọi giao dịch đều log và kiểm soát idempotency.</w:t>
      </w:r>
    </w:p>
    <w:p w14:paraId="6C382EF6" w14:textId="192F02D1" w:rsidR="003B7B56" w:rsidRDefault="003B7B56" w:rsidP="00297CC0">
      <w:pPr>
        <w:pStyle w:val="L3"/>
      </w:pPr>
      <w:bookmarkStart w:id="26" w:name="_Toc212747209"/>
      <w:r>
        <w:t>3.2.3 Chức năng chưa hoàn thiện hoặc còn giới hạn MVP</w:t>
      </w:r>
      <w:bookmarkEnd w:id="26"/>
    </w:p>
    <w:p w14:paraId="426E89E7" w14:textId="2DB22749" w:rsidR="003B7B56" w:rsidRDefault="003B7B56" w:rsidP="00297CC0">
      <w:pPr>
        <w:pStyle w:val="ct2"/>
      </w:pPr>
      <w:r>
        <w:t>App mobile: chỉ có bộ khung Flutter, chưa đủ tính năng vận hành thật.</w:t>
      </w:r>
    </w:p>
    <w:p w14:paraId="25AD4A8C" w14:textId="36D38282" w:rsidR="003B7B56" w:rsidRDefault="003B7B56" w:rsidP="00297CC0">
      <w:pPr>
        <w:pStyle w:val="ct2"/>
      </w:pPr>
      <w:r>
        <w:t>Payment prod: mới tích hợp MoMo sandbox, chưa prod hoặc đa payment gateway.</w:t>
      </w:r>
    </w:p>
    <w:p w14:paraId="0411985B" w14:textId="73F26E36" w:rsidR="003B7B56" w:rsidRDefault="003B7B56" w:rsidP="00297CC0">
      <w:pPr>
        <w:pStyle w:val="ct2"/>
      </w:pPr>
      <w:r>
        <w:t>Feedback – review tài xế/order: schema đã có, chưa UI/front/flow thực.</w:t>
      </w:r>
    </w:p>
    <w:p w14:paraId="320E9714" w14:textId="3DEF9392" w:rsidR="003B7B56" w:rsidRDefault="003B7B56" w:rsidP="00297CC0">
      <w:pPr>
        <w:pStyle w:val="ct2"/>
      </w:pPr>
      <w:r>
        <w:t>Quản lý kho/inventory restaurant: còn sơ khởi schema, chưa dev UI/logic chính thức.</w:t>
      </w:r>
    </w:p>
    <w:p w14:paraId="74C6A0B2" w14:textId="7A04AEF0" w:rsidR="003B7B56" w:rsidRDefault="003B7B56" w:rsidP="00297CC0">
      <w:pPr>
        <w:pStyle w:val="ct2"/>
      </w:pPr>
      <w:r>
        <w:lastRenderedPageBreak/>
        <w:t>Phản hồi CSKH, live chat, khiếu nại: chưa phát triển.</w:t>
      </w:r>
    </w:p>
    <w:p w14:paraId="030FC2FB" w14:textId="2411DFC4" w:rsidR="003B7B56" w:rsidRDefault="003B7B56" w:rsidP="00297CC0">
      <w:pPr>
        <w:pStyle w:val="ct2"/>
      </w:pPr>
      <w:r>
        <w:t>Push notification mobile (native): mới có cho web/socket.</w:t>
      </w:r>
    </w:p>
    <w:p w14:paraId="0EB7C378" w14:textId="31BD9789" w:rsidR="003B7B56" w:rsidRDefault="003B7B56" w:rsidP="00297CC0">
      <w:pPr>
        <w:pStyle w:val="ct2"/>
      </w:pPr>
      <w:r>
        <w:t>Loyalty, voucher, analytics chuyên sâu, AI suggest, AI tối ưu route: chưa phát triển.</w:t>
      </w:r>
    </w:p>
    <w:p w14:paraId="5AAAFAAE" w14:textId="3A0ED81B" w:rsidR="003B7B56" w:rsidRDefault="003B7B56" w:rsidP="003B7B56">
      <w:pPr>
        <w:pStyle w:val="ct2"/>
      </w:pPr>
      <w:r>
        <w:t>Monitoring, alert, microservice hóa: hệ thống còn monorepo, chưa chia service độc lập hoặc triển khai alert prod.</w:t>
      </w:r>
    </w:p>
    <w:p w14:paraId="315C19F2" w14:textId="6685558E" w:rsidR="003B7B56" w:rsidRDefault="003B7B56" w:rsidP="00297CC0">
      <w:pPr>
        <w:pStyle w:val="L2"/>
      </w:pPr>
      <w:bookmarkStart w:id="27" w:name="_Toc212747210"/>
      <w:r>
        <w:t>3.3 Đánh giá – ưu nhược điểm</w:t>
      </w:r>
      <w:bookmarkEnd w:id="27"/>
    </w:p>
    <w:p w14:paraId="2C0B73AF" w14:textId="0AD7FCB8" w:rsidR="003B7B56" w:rsidRDefault="003B7B56" w:rsidP="00297CC0">
      <w:pPr>
        <w:pStyle w:val="ct"/>
      </w:pPr>
      <w:r>
        <w:t>So với app thương mại lớn: EatNow đáp ứng nhanh, phân tách module tốt, dễ thử nghiệm/mở rộng/code rõ ràng — hạn chế về quy mô production, payment/AI/analytics chưa tới mức enterprise.</w:t>
      </w:r>
    </w:p>
    <w:p w14:paraId="1A472EB8" w14:textId="1B06E355" w:rsidR="003B7B56" w:rsidRDefault="003B7B56" w:rsidP="00297CC0">
      <w:pPr>
        <w:pStyle w:val="L2"/>
      </w:pPr>
      <w:bookmarkStart w:id="28" w:name="_Toc212747211"/>
      <w:r>
        <w:t>3.4 Khó khăn – Bài học kinh nghiệm thực tiễn</w:t>
      </w:r>
      <w:bookmarkEnd w:id="28"/>
    </w:p>
    <w:p w14:paraId="37D7FF51" w14:textId="1065E750" w:rsidR="003B7B56" w:rsidRPr="00297CC0" w:rsidRDefault="003B7B56" w:rsidP="00297CC0">
      <w:pPr>
        <w:pStyle w:val="ct2"/>
      </w:pPr>
      <w:r w:rsidRPr="00297CC0">
        <w:t>Gặp nhiều thách thức về bảo mật cookie cross-domain, CORS, chính sách SameSite khi triển khai cloud production multi frontend/backend; đã tối ưu bằng config chặt domain/path &amp; dùng SameSite=None, https strict.</w:t>
      </w:r>
    </w:p>
    <w:p w14:paraId="746AA249" w14:textId="3067ADF9" w:rsidR="003B7B56" w:rsidRPr="00297CC0" w:rsidRDefault="003B7B56" w:rsidP="00297CC0">
      <w:pPr>
        <w:pStyle w:val="ct2"/>
      </w:pPr>
      <w:r w:rsidRPr="00297CC0">
        <w:t>Khi test real notification/websocket trên Render/Vercel phải kiểm thử đa trình duyệt thực tế, debug kỹ nhiều session đồng thời, phát hiện bug nhanh nhờ log structured.</w:t>
      </w:r>
    </w:p>
    <w:p w14:paraId="39E0BEE2" w14:textId="1489EEFE" w:rsidR="003B7B56" w:rsidRPr="00297CC0" w:rsidRDefault="003B7B56" w:rsidP="00297CC0">
      <w:pPr>
        <w:pStyle w:val="ct2"/>
      </w:pPr>
      <w:r w:rsidRPr="00297CC0">
        <w:t>Việc seed/migrate schema data order phức tạp, đòi hỏi phải viết script và test rollback nhiều lần mới đạt được dữ liệu nhất quán.</w:t>
      </w:r>
    </w:p>
    <w:p w14:paraId="7E07C162" w14:textId="0AA24F55" w:rsidR="003B7B56" w:rsidRPr="00297CC0" w:rsidRDefault="003B7B56" w:rsidP="00297CC0">
      <w:pPr>
        <w:pStyle w:val="ct2"/>
      </w:pPr>
      <w:r w:rsidRPr="00297CC0">
        <w:t>CI/CD cloud giúp demo dễ dàng, nhưng mỗi lần refactor chính sách env/production cần kiểm soát chặt biến bảo mật, phân quyền rõ nguồn kết nối.</w:t>
      </w:r>
    </w:p>
    <w:p w14:paraId="3D99A311" w14:textId="07D97B49" w:rsidR="003B7B56" w:rsidRDefault="003B7B56" w:rsidP="003B7B56">
      <w:pPr>
        <w:pStyle w:val="ct2"/>
      </w:pPr>
      <w:r w:rsidRPr="00297CC0">
        <w:t>Quá trình tối ưu UX thực tế: Phải luôn kiểm tra responsive mọi màn hình, không chỉ dựa UI mẫu mà cần user thật demo, phát sinh nhiều bug nhỏ trên các browser/device khác nhau.</w:t>
      </w:r>
    </w:p>
    <w:p w14:paraId="21990A6D" w14:textId="3D5B4223" w:rsidR="003B7B56" w:rsidRDefault="003B7B56" w:rsidP="00297CC0">
      <w:pPr>
        <w:pStyle w:val="L2"/>
      </w:pPr>
      <w:bookmarkStart w:id="29" w:name="_Toc212747212"/>
      <w:r>
        <w:t>3.5 Ý kiến đánh giá từ user thử nghiệm</w:t>
      </w:r>
      <w:bookmarkEnd w:id="29"/>
    </w:p>
    <w:p w14:paraId="51A6DBB1" w14:textId="07889264" w:rsidR="003B7B56" w:rsidRDefault="003B7B56" w:rsidP="00792604">
      <w:pPr>
        <w:pStyle w:val="ct2"/>
      </w:pPr>
      <w:r>
        <w:t xml:space="preserve">Người dùng/Friends thử nghiệm online cơ bản đều đánh giá "giao diện clear, thao tác đặt món nhanh, notification thật sự realtime", tuy nhiên một số nghiệp vụ nâng </w:t>
      </w:r>
      <w:r>
        <w:lastRenderedPageBreak/>
        <w:t>cao (ví dụ: phân phối tiền live, mobile native, analytics) cần hoàn thiện thêm để dùng quy mô lớn.</w:t>
      </w:r>
    </w:p>
    <w:p w14:paraId="64485FD5" w14:textId="0FD6CF3C" w:rsidR="003B7B56" w:rsidRDefault="003B7B56" w:rsidP="00792604">
      <w:pPr>
        <w:pStyle w:val="ct2"/>
      </w:pPr>
      <w:r>
        <w:t>EatNow là nền tảng ứng dụng chuyển hóa ý tưởng thực tiễn ngành delivery thành giải pháp phần mềm hiện đại – là nền móng expand ra đa dạng mảng Delivery/Logistics/AI nếu tiếp tục đầu tư mở rộng trong tương lai.</w:t>
      </w:r>
    </w:p>
    <w:p w14:paraId="7F036E6B" w14:textId="77777777" w:rsidR="00792604" w:rsidRDefault="00792604" w:rsidP="00792604">
      <w:pPr>
        <w:pStyle w:val="ct2"/>
        <w:sectPr w:rsidR="00792604" w:rsidSect="00C72296">
          <w:pgSz w:w="12240" w:h="15840"/>
          <w:pgMar w:top="1134" w:right="1134" w:bottom="1134" w:left="1701" w:header="720" w:footer="720" w:gutter="0"/>
          <w:cols w:space="720"/>
          <w:docGrid w:linePitch="360"/>
        </w:sectPr>
      </w:pPr>
    </w:p>
    <w:p w14:paraId="2FD66C9D" w14:textId="3ED8E4CC" w:rsidR="003B7B56" w:rsidRDefault="003B7B56" w:rsidP="00792604">
      <w:pPr>
        <w:pStyle w:val="L1"/>
      </w:pPr>
      <w:bookmarkStart w:id="30" w:name="_Toc212747213"/>
      <w:r>
        <w:lastRenderedPageBreak/>
        <w:t>NHẬN XÉT VÀ KẾT LUẬN</w:t>
      </w:r>
      <w:bookmarkEnd w:id="30"/>
    </w:p>
    <w:p w14:paraId="4E771226" w14:textId="415C85D3" w:rsidR="003B7B56" w:rsidRDefault="003B7B56" w:rsidP="003B7B56">
      <w:r>
        <w:t>EatNow là sản phẩm phản ánh sâu sát các vấn đề thực tiễn ngành giao đồ ăn Việt Nam (quy trình lộn xộn, chi phí cao, trải nghiệm khách/tài xế chưa đồng bộ, thông báo không realtime, kiểm soát phí/thu nhập kém minh bạch…). Nền tảng kết tinh kinh nghiệm thực tế từ quan điểm tài xế lẫn nghiên cứu ngành, chuyển hóa khối kỹ năng phân tích hệ thống lớn thành một giải pháp phần mềm ứng dụng thực tiễn – có kiến trúc hiện đại, backend/frontend module hóa tối đa, bảo mật tốt, minh bạch code.</w:t>
      </w:r>
    </w:p>
    <w:p w14:paraId="268CC71C" w14:textId="41AFEF57" w:rsidR="003B7B56" w:rsidRDefault="003B7B56" w:rsidP="003B7B56">
      <w:r>
        <w:t>Hệ thống đã thử nghiệm, vận hành production, đáp ứng mạch nghiệp vụ trọng tâm: đặt hàng, xác thực, chia sẻ trạng thái – notification realtime, ví điện tử đa vai trò, chia doanh thu tự động, dashboard thống kê, CI/CD cloud, hướng mở rộng mạnh. Tuy nhiên, nhiều mục tiêu mở rộng nâng cao vẫn còn dang dở do đặc thù sản phẩm cá nhân/thử nghiệm MVP.</w:t>
      </w:r>
    </w:p>
    <w:p w14:paraId="01BF50B9" w14:textId="77777777" w:rsidR="003B7B56" w:rsidRDefault="003B7B56" w:rsidP="003B7B56">
      <w:r>
        <w:t>EatNow vẫn còn rất nhiều tiềm năng scale lớn – microservices hóa, tích hợp AI, payment đa dạng, bảo mật production nâng cao, tối ưu chi phí vận hành, đầy đủ trải nghiệm mobile/app bản địa hóa…</w:t>
      </w:r>
    </w:p>
    <w:p w14:paraId="157DA8CF" w14:textId="77777777" w:rsidR="00792604" w:rsidRDefault="00792604" w:rsidP="003B7B56">
      <w:pPr>
        <w:sectPr w:rsidR="00792604" w:rsidSect="00C72296">
          <w:pgSz w:w="12240" w:h="15840"/>
          <w:pgMar w:top="1134" w:right="1134" w:bottom="1134" w:left="1701" w:header="720" w:footer="720" w:gutter="0"/>
          <w:cols w:space="720"/>
          <w:docGrid w:linePitch="360"/>
        </w:sectPr>
      </w:pPr>
    </w:p>
    <w:p w14:paraId="0A185A74" w14:textId="46D1B573" w:rsidR="003B7B56" w:rsidRDefault="003B7B56" w:rsidP="00176BB1">
      <w:pPr>
        <w:pStyle w:val="L1"/>
      </w:pPr>
      <w:bookmarkStart w:id="31" w:name="_Toc212747214"/>
      <w:r>
        <w:lastRenderedPageBreak/>
        <w:t>HƯỚNG PHÁT TRIỂN</w:t>
      </w:r>
      <w:bookmarkEnd w:id="31"/>
    </w:p>
    <w:p w14:paraId="6352BF13" w14:textId="77777777" w:rsidR="003B7B56" w:rsidRDefault="003B7B56" w:rsidP="003B7B56"/>
    <w:p w14:paraId="787918CF" w14:textId="5FD12C7E" w:rsidR="003B7B56" w:rsidRDefault="003B7B56" w:rsidP="00792604">
      <w:pPr>
        <w:pStyle w:val="ct2"/>
      </w:pPr>
      <w:r>
        <w:t>Tích hợp các cổng thanh toán Việt Nam/Quốc tế: VNPAY, ZaloPay, MoMo production/commercial.</w:t>
      </w:r>
    </w:p>
    <w:p w14:paraId="58B9C664" w14:textId="1A724643" w:rsidR="003B7B56" w:rsidRDefault="003B7B56" w:rsidP="00792604">
      <w:pPr>
        <w:pStyle w:val="ct2"/>
      </w:pPr>
      <w:r>
        <w:t>Thêm các module ML/AI: gợi ý món, định tuyến delivery tối ưu, auto gợi ý suất ăn hợp lịch/sức khỏe.</w:t>
      </w:r>
    </w:p>
    <w:p w14:paraId="69FCDAA5" w14:textId="2ECB8984" w:rsidR="003B7B56" w:rsidRDefault="003B7B56" w:rsidP="00792604">
      <w:pPr>
        <w:pStyle w:val="ct2"/>
      </w:pPr>
      <w:r>
        <w:t>AI camera và nhận diện hình ảnh cho quản lý nhà hàng, tracking tài xế/khách thực tế.</w:t>
      </w:r>
    </w:p>
    <w:p w14:paraId="245CD07F" w14:textId="7431B88B" w:rsidR="003B7B56" w:rsidRDefault="003B7B56" w:rsidP="00792604">
      <w:pPr>
        <w:pStyle w:val="ct2"/>
      </w:pPr>
      <w:r>
        <w:t>Chia nhỏ thành hệ microservice độc lập, tối ưu scale và quản trị vận hành lớn.</w:t>
      </w:r>
    </w:p>
    <w:p w14:paraId="17B768D6" w14:textId="745005C9" w:rsidR="003B7B56" w:rsidRDefault="003B7B56" w:rsidP="00792604">
      <w:pPr>
        <w:pStyle w:val="ct2"/>
      </w:pPr>
      <w:r>
        <w:t>Phát triển logistics, quản lý tồn kho, tự động hóa quy trình kho/vận chuyển/analytics chuyên sâu cho nhà hàng lớn/kênh B2B.</w:t>
      </w:r>
    </w:p>
    <w:p w14:paraId="723DA544" w14:textId="10DA8786" w:rsidR="003B7B56" w:rsidRDefault="003B7B56" w:rsidP="00792604">
      <w:pPr>
        <w:pStyle w:val="ct2"/>
      </w:pPr>
      <w:r>
        <w:t>Ra mắt app di động native (React Native/Flutter) cho full actor: customer, driver, restaurant.</w:t>
      </w:r>
    </w:p>
    <w:p w14:paraId="41FA2581" w14:textId="504209FB" w:rsidR="003B7B56" w:rsidRDefault="003B7B56" w:rsidP="00792604">
      <w:pPr>
        <w:pStyle w:val="ct2"/>
      </w:pPr>
      <w:r>
        <w:t>Tiếp tục cải tiến UI/UX, bổ sung feedback, CSKH in-app, loyalty/voucher, analytics sâu…</w:t>
      </w:r>
    </w:p>
    <w:p w14:paraId="7FFB2AB7" w14:textId="77777777" w:rsidR="00792604" w:rsidRDefault="00792604" w:rsidP="003B7B56">
      <w:pPr>
        <w:sectPr w:rsidR="00792604" w:rsidSect="00C72296">
          <w:pgSz w:w="12240" w:h="15840"/>
          <w:pgMar w:top="1134" w:right="1134" w:bottom="1134" w:left="1701" w:header="720" w:footer="720" w:gutter="0"/>
          <w:cols w:space="720"/>
          <w:docGrid w:linePitch="360"/>
        </w:sectPr>
      </w:pPr>
    </w:p>
    <w:p w14:paraId="53A30705" w14:textId="39C495A8" w:rsidR="003B7B56" w:rsidRDefault="003B7B56" w:rsidP="00176BB1">
      <w:pPr>
        <w:pStyle w:val="L1"/>
      </w:pPr>
      <w:bookmarkStart w:id="32" w:name="_Toc212747215"/>
      <w:r>
        <w:lastRenderedPageBreak/>
        <w:t>TÀI LIỆU THAM KHẢO</w:t>
      </w:r>
      <w:bookmarkEnd w:id="32"/>
    </w:p>
    <w:p w14:paraId="30511BAA" w14:textId="77777777" w:rsidR="003B7B56" w:rsidRDefault="003B7B56" w:rsidP="003B7B56"/>
    <w:p w14:paraId="15A8D257" w14:textId="238901CB" w:rsidR="00C87BA7" w:rsidRDefault="00C87BA7" w:rsidP="00C87BA7">
      <w:pPr>
        <w:pStyle w:val="b1"/>
      </w:pPr>
      <w:r>
        <w:t>Tiếng Việt</w:t>
      </w:r>
    </w:p>
    <w:p w14:paraId="089A22E2" w14:textId="0046134A" w:rsidR="00C87BA7" w:rsidRDefault="00C87BA7">
      <w:pPr>
        <w:pStyle w:val="num1"/>
        <w:numPr>
          <w:ilvl w:val="0"/>
          <w:numId w:val="4"/>
        </w:numPr>
      </w:pPr>
      <w:r>
        <w:t>VnExpress (2024), “Không còn lãi khi bán đồ ăn online”, VnExpress, Hà Nội.</w:t>
      </w:r>
    </w:p>
    <w:p w14:paraId="1C38FFFB" w14:textId="1B5E9D35" w:rsidR="00C87BA7" w:rsidRDefault="00C87BA7" w:rsidP="00C87BA7">
      <w:pPr>
        <w:pStyle w:val="num1"/>
      </w:pPr>
      <w:r>
        <w:t>MoMo (2024), Tài liệu tích hợp cổng thanh toán MoMo, MoMo, TP. Hồ Chí Minh.</w:t>
      </w:r>
    </w:p>
    <w:p w14:paraId="723FE4CA" w14:textId="17C1AAE3" w:rsidR="00C87BA7" w:rsidRDefault="00C87BA7" w:rsidP="00C87BA7">
      <w:pPr>
        <w:pStyle w:val="num1"/>
      </w:pPr>
      <w:r>
        <w:t>EatNow Project (2024), Báo cáo kỹ thuật và triển khai EatNow, Nội bộ, TP. Hồ Chí Minh.</w:t>
      </w:r>
    </w:p>
    <w:p w14:paraId="5F109E69" w14:textId="2D20F770" w:rsidR="00C87BA7" w:rsidRDefault="00C87BA7" w:rsidP="00C87BA7">
      <w:pPr>
        <w:pStyle w:val="b1"/>
      </w:pPr>
      <w:r>
        <w:t>Tiếng Anh</w:t>
      </w:r>
    </w:p>
    <w:p w14:paraId="1B9A0FFE" w14:textId="7BC583E7" w:rsidR="00C87BA7" w:rsidRDefault="00C87BA7" w:rsidP="00C87BA7">
      <w:pPr>
        <w:pStyle w:val="num1"/>
      </w:pPr>
      <w:r>
        <w:t>Statista (2024), Vietnam Online Food Delivery Market, Statista, Hamburg.</w:t>
      </w:r>
    </w:p>
    <w:p w14:paraId="006441B1" w14:textId="63623305" w:rsidR="00C87BA7" w:rsidRDefault="00C87BA7" w:rsidP="00C87BA7">
      <w:pPr>
        <w:pStyle w:val="num1"/>
      </w:pPr>
      <w:r>
        <w:t>Q&amp;Me (2024), Food Delivery Report Vietnam, Q&amp;Me, Ho Chi Minh City.</w:t>
      </w:r>
    </w:p>
    <w:p w14:paraId="2138E28B" w14:textId="494C3BA1" w:rsidR="00C87BA7" w:rsidRDefault="00C87BA7" w:rsidP="00C87BA7">
      <w:pPr>
        <w:pStyle w:val="num1"/>
      </w:pPr>
      <w:r>
        <w:t>NestJS (2024), NestJS Documentation, NestJS, Online.</w:t>
      </w:r>
    </w:p>
    <w:p w14:paraId="1E57ADAA" w14:textId="0C987026" w:rsidR="00C87BA7" w:rsidRDefault="00C87BA7" w:rsidP="00C87BA7">
      <w:pPr>
        <w:pStyle w:val="num1"/>
      </w:pPr>
      <w:r>
        <w:t>Vercel (2024), Next.js Documentation, Vercel, San Francisco.</w:t>
      </w:r>
    </w:p>
    <w:p w14:paraId="24AE1958" w14:textId="4F13216B" w:rsidR="00C87BA7" w:rsidRDefault="00C87BA7" w:rsidP="00C87BA7">
      <w:pPr>
        <w:pStyle w:val="num1"/>
      </w:pPr>
      <w:r>
        <w:t>MongoDB Inc. (2024), MongoDB Manual, MongoDB, New York.</w:t>
      </w:r>
    </w:p>
    <w:p w14:paraId="460EFC7E" w14:textId="2BF5E7E1" w:rsidR="00C87BA7" w:rsidRDefault="00C87BA7" w:rsidP="00C87BA7">
      <w:pPr>
        <w:pStyle w:val="num1"/>
      </w:pPr>
      <w:r>
        <w:t>Redis Ltd. (2024), Redis Documentation, Redis, Tel Aviv.</w:t>
      </w:r>
    </w:p>
    <w:p w14:paraId="47F9381A" w14:textId="13CD6CB2" w:rsidR="00C87BA7" w:rsidRDefault="00C87BA7" w:rsidP="00C87BA7">
      <w:pPr>
        <w:pStyle w:val="num1"/>
      </w:pPr>
      <w:r>
        <w:t>Google LLC (2024), Flutter Documentation, Google, Mountain View.</w:t>
      </w:r>
    </w:p>
    <w:p w14:paraId="27ECED7A" w14:textId="4ACFA6DB" w:rsidR="007A0F4B" w:rsidRPr="00B86A32" w:rsidRDefault="00C87BA7" w:rsidP="00C87BA7">
      <w:pPr>
        <w:pStyle w:val="num1"/>
      </w:pPr>
      <w:r>
        <w:t>Socket.IO (2024), Socket.IO Documentation, Socket.IO, Online.</w:t>
      </w:r>
    </w:p>
    <w:sectPr w:rsidR="007A0F4B" w:rsidRPr="00B86A32" w:rsidSect="00C72296">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385B4" w14:textId="77777777" w:rsidR="002D4049" w:rsidRDefault="002D4049" w:rsidP="00CF77AA">
      <w:pPr>
        <w:spacing w:after="0" w:line="240" w:lineRule="auto"/>
      </w:pPr>
      <w:r>
        <w:separator/>
      </w:r>
    </w:p>
  </w:endnote>
  <w:endnote w:type="continuationSeparator" w:id="0">
    <w:p w14:paraId="52F3BD1B" w14:textId="77777777" w:rsidR="002D4049" w:rsidRDefault="002D4049" w:rsidP="00CF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3794248"/>
      <w:docPartObj>
        <w:docPartGallery w:val="Page Numbers (Bottom of Page)"/>
        <w:docPartUnique/>
      </w:docPartObj>
    </w:sdtPr>
    <w:sdtEndPr>
      <w:rPr>
        <w:noProof/>
      </w:rPr>
    </w:sdtEndPr>
    <w:sdtContent>
      <w:p w14:paraId="074FD93B" w14:textId="5A92BFDB" w:rsidR="005516A5" w:rsidRDefault="005516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CDB67" w14:textId="77777777" w:rsidR="005516A5" w:rsidRDefault="00551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DFD90" w14:textId="77777777" w:rsidR="002D4049" w:rsidRDefault="002D4049" w:rsidP="00CF77AA">
      <w:pPr>
        <w:spacing w:after="0" w:line="240" w:lineRule="auto"/>
      </w:pPr>
      <w:r>
        <w:separator/>
      </w:r>
    </w:p>
  </w:footnote>
  <w:footnote w:type="continuationSeparator" w:id="0">
    <w:p w14:paraId="3385B2CB" w14:textId="77777777" w:rsidR="002D4049" w:rsidRDefault="002D4049" w:rsidP="00CF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DA84" w14:textId="77777777" w:rsidR="005516A5" w:rsidRDefault="00551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93410"/>
    <w:multiLevelType w:val="hybridMultilevel"/>
    <w:tmpl w:val="FA7AABD2"/>
    <w:lvl w:ilvl="0" w:tplc="A5CE7644">
      <w:start w:val="1"/>
      <w:numFmt w:val="bullet"/>
      <w:pStyle w:val="dot1"/>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41836FF9"/>
    <w:multiLevelType w:val="multilevel"/>
    <w:tmpl w:val="48E8388E"/>
    <w:lvl w:ilvl="0">
      <w:start w:val="1"/>
      <w:numFmt w:val="bullet"/>
      <w:pStyle w:val="ct2"/>
      <w:lvlText w:val=""/>
      <w:lvlJc w:val="left"/>
      <w:pPr>
        <w:tabs>
          <w:tab w:val="num" w:pos="720"/>
        </w:tabs>
        <w:ind w:left="720" w:hanging="360"/>
      </w:pPr>
      <w:rPr>
        <w:rFonts w:ascii="Symbol" w:hAnsi="Symbol" w:hint="default"/>
        <w:sz w:val="20"/>
      </w:rPr>
    </w:lvl>
    <w:lvl w:ilvl="1">
      <w:start w:val="1"/>
      <w:numFmt w:val="bullet"/>
      <w:pStyle w:val="ct3"/>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345FD"/>
    <w:multiLevelType w:val="hybridMultilevel"/>
    <w:tmpl w:val="652CE732"/>
    <w:lvl w:ilvl="0" w:tplc="2C645A82">
      <w:start w:val="1"/>
      <w:numFmt w:val="decimal"/>
      <w:pStyle w:val="num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073617">
    <w:abstractNumId w:val="1"/>
  </w:num>
  <w:num w:numId="2" w16cid:durableId="313800198">
    <w:abstractNumId w:val="0"/>
  </w:num>
  <w:num w:numId="3" w16cid:durableId="911309629">
    <w:abstractNumId w:val="2"/>
  </w:num>
  <w:num w:numId="4" w16cid:durableId="1896159710">
    <w:abstractNumId w:val="2"/>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32"/>
    <w:rsid w:val="00053696"/>
    <w:rsid w:val="000B7167"/>
    <w:rsid w:val="00150247"/>
    <w:rsid w:val="00176BB1"/>
    <w:rsid w:val="001D0A1D"/>
    <w:rsid w:val="001D3B2D"/>
    <w:rsid w:val="001E5452"/>
    <w:rsid w:val="00252A73"/>
    <w:rsid w:val="00277117"/>
    <w:rsid w:val="0028390D"/>
    <w:rsid w:val="00292B25"/>
    <w:rsid w:val="00297CC0"/>
    <w:rsid w:val="002D4049"/>
    <w:rsid w:val="002E421E"/>
    <w:rsid w:val="0035554B"/>
    <w:rsid w:val="003745E5"/>
    <w:rsid w:val="003842F1"/>
    <w:rsid w:val="003B7B56"/>
    <w:rsid w:val="00407955"/>
    <w:rsid w:val="004C5A00"/>
    <w:rsid w:val="005157E4"/>
    <w:rsid w:val="005501C1"/>
    <w:rsid w:val="005516A5"/>
    <w:rsid w:val="005B52AE"/>
    <w:rsid w:val="005B5C86"/>
    <w:rsid w:val="00606D3A"/>
    <w:rsid w:val="006D3D65"/>
    <w:rsid w:val="00726473"/>
    <w:rsid w:val="007643FA"/>
    <w:rsid w:val="0079091D"/>
    <w:rsid w:val="00792604"/>
    <w:rsid w:val="007A0F4B"/>
    <w:rsid w:val="008B5CD8"/>
    <w:rsid w:val="00932536"/>
    <w:rsid w:val="009C059A"/>
    <w:rsid w:val="009D7556"/>
    <w:rsid w:val="00A03718"/>
    <w:rsid w:val="00A13F4F"/>
    <w:rsid w:val="00A65FA1"/>
    <w:rsid w:val="00B13B5E"/>
    <w:rsid w:val="00B632D6"/>
    <w:rsid w:val="00B64BBA"/>
    <w:rsid w:val="00B86111"/>
    <w:rsid w:val="00B86A32"/>
    <w:rsid w:val="00B92DCC"/>
    <w:rsid w:val="00BA4EBD"/>
    <w:rsid w:val="00BB134D"/>
    <w:rsid w:val="00C22E6E"/>
    <w:rsid w:val="00C23A47"/>
    <w:rsid w:val="00C72296"/>
    <w:rsid w:val="00C87BA7"/>
    <w:rsid w:val="00CF6040"/>
    <w:rsid w:val="00CF77AA"/>
    <w:rsid w:val="00D41040"/>
    <w:rsid w:val="00D64301"/>
    <w:rsid w:val="00DB23EC"/>
    <w:rsid w:val="00E2051E"/>
    <w:rsid w:val="00E7509A"/>
    <w:rsid w:val="00EA1FD8"/>
    <w:rsid w:val="00EA5E4C"/>
    <w:rsid w:val="00EB7C56"/>
    <w:rsid w:val="00ED3E2A"/>
    <w:rsid w:val="00F92134"/>
    <w:rsid w:val="00FA20CB"/>
    <w:rsid w:val="00FC26E1"/>
    <w:rsid w:val="00FE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5039C"/>
  <w15:chartTrackingRefBased/>
  <w15:docId w15:val="{A8B1A823-05C7-4446-962C-6AFFD115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9A"/>
    <w:pPr>
      <w:spacing w:line="360" w:lineRule="auto"/>
      <w:jc w:val="both"/>
    </w:pPr>
    <w:rPr>
      <w:sz w:val="26"/>
    </w:rPr>
  </w:style>
  <w:style w:type="paragraph" w:styleId="Heading1">
    <w:name w:val="heading 1"/>
    <w:basedOn w:val="Normal"/>
    <w:link w:val="Heading1Char"/>
    <w:uiPriority w:val="9"/>
    <w:qFormat/>
    <w:rsid w:val="00B86A32"/>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link w:val="Heading2Char"/>
    <w:uiPriority w:val="9"/>
    <w:qFormat/>
    <w:rsid w:val="00B86A32"/>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B86A32"/>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32"/>
    <w:rPr>
      <w:rFonts w:eastAsia="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6A32"/>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86A32"/>
    <w:rPr>
      <w:rFonts w:eastAsia="Times New Roman" w:cs="Times New Roman"/>
      <w:b/>
      <w:bCs/>
      <w:kern w:val="0"/>
      <w:sz w:val="27"/>
      <w:szCs w:val="27"/>
      <w14:ligatures w14:val="none"/>
    </w:rPr>
  </w:style>
  <w:style w:type="paragraph" w:customStyle="1" w:styleId="msonormal0">
    <w:name w:val="msonormal"/>
    <w:basedOn w:val="Normal"/>
    <w:rsid w:val="00B86A32"/>
    <w:pPr>
      <w:spacing w:before="100" w:beforeAutospacing="1" w:after="100" w:afterAutospacing="1" w:line="240" w:lineRule="auto"/>
    </w:pPr>
    <w:rPr>
      <w:rFonts w:eastAsia="Times New Roman" w:cs="Times New Roman"/>
      <w:kern w:val="0"/>
      <w:szCs w:val="24"/>
      <w14:ligatures w14:val="none"/>
    </w:rPr>
  </w:style>
  <w:style w:type="character" w:customStyle="1" w:styleId="markdown-bold-text">
    <w:name w:val="markdown-bold-text"/>
    <w:basedOn w:val="DefaultParagraphFont"/>
    <w:rsid w:val="00B86A32"/>
  </w:style>
  <w:style w:type="character" w:customStyle="1" w:styleId="markdown-inline-code">
    <w:name w:val="markdown-inline-code"/>
    <w:basedOn w:val="DefaultParagraphFont"/>
    <w:rsid w:val="00B86A32"/>
  </w:style>
  <w:style w:type="paragraph" w:customStyle="1" w:styleId="nested">
    <w:name w:val="nested"/>
    <w:basedOn w:val="Normal"/>
    <w:rsid w:val="00B86A32"/>
    <w:pPr>
      <w:spacing w:before="100" w:beforeAutospacing="1" w:after="100" w:afterAutospacing="1" w:line="240" w:lineRule="auto"/>
    </w:pPr>
    <w:rPr>
      <w:rFonts w:eastAsia="Times New Roman" w:cs="Times New Roman"/>
      <w:kern w:val="0"/>
      <w:szCs w:val="24"/>
      <w14:ligatures w14:val="none"/>
    </w:rPr>
  </w:style>
  <w:style w:type="paragraph" w:styleId="Header">
    <w:name w:val="header"/>
    <w:basedOn w:val="Normal"/>
    <w:link w:val="HeaderChar"/>
    <w:uiPriority w:val="99"/>
    <w:unhideWhenUsed/>
    <w:rsid w:val="00CF7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7AA"/>
  </w:style>
  <w:style w:type="paragraph" w:styleId="Footer">
    <w:name w:val="footer"/>
    <w:basedOn w:val="Normal"/>
    <w:link w:val="FooterChar"/>
    <w:uiPriority w:val="99"/>
    <w:unhideWhenUsed/>
    <w:rsid w:val="00CF7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7AA"/>
  </w:style>
  <w:style w:type="paragraph" w:customStyle="1" w:styleId="L1">
    <w:name w:val="L1"/>
    <w:basedOn w:val="Normal"/>
    <w:link w:val="L1Char"/>
    <w:qFormat/>
    <w:rsid w:val="00B13B5E"/>
    <w:pPr>
      <w:ind w:left="720"/>
      <w:jc w:val="center"/>
      <w:outlineLvl w:val="0"/>
    </w:pPr>
    <w:rPr>
      <w:b/>
      <w:bCs/>
      <w:sz w:val="36"/>
      <w:szCs w:val="36"/>
    </w:rPr>
  </w:style>
  <w:style w:type="character" w:customStyle="1" w:styleId="L1Char">
    <w:name w:val="L1 Char"/>
    <w:basedOn w:val="DefaultParagraphFont"/>
    <w:link w:val="L1"/>
    <w:rsid w:val="00B13B5E"/>
    <w:rPr>
      <w:b/>
      <w:bCs/>
      <w:sz w:val="36"/>
      <w:szCs w:val="36"/>
    </w:rPr>
  </w:style>
  <w:style w:type="paragraph" w:customStyle="1" w:styleId="L2">
    <w:name w:val="L2"/>
    <w:basedOn w:val="Normal"/>
    <w:link w:val="L2Char"/>
    <w:qFormat/>
    <w:rsid w:val="00297CC0"/>
    <w:pPr>
      <w:spacing w:before="240"/>
      <w:outlineLvl w:val="1"/>
    </w:pPr>
    <w:rPr>
      <w:b/>
      <w:bCs/>
      <w:sz w:val="28"/>
      <w:szCs w:val="28"/>
    </w:rPr>
  </w:style>
  <w:style w:type="character" w:customStyle="1" w:styleId="L2Char">
    <w:name w:val="L2 Char"/>
    <w:basedOn w:val="DefaultParagraphFont"/>
    <w:link w:val="L2"/>
    <w:rsid w:val="00297CC0"/>
    <w:rPr>
      <w:b/>
      <w:bCs/>
      <w:sz w:val="28"/>
      <w:szCs w:val="28"/>
    </w:rPr>
  </w:style>
  <w:style w:type="paragraph" w:customStyle="1" w:styleId="ct">
    <w:name w:val="ct"/>
    <w:basedOn w:val="Normal"/>
    <w:link w:val="ctChar"/>
    <w:qFormat/>
    <w:rsid w:val="003B7B56"/>
    <w:rPr>
      <w:szCs w:val="26"/>
    </w:rPr>
  </w:style>
  <w:style w:type="character" w:customStyle="1" w:styleId="ctChar">
    <w:name w:val="ct Char"/>
    <w:basedOn w:val="DefaultParagraphFont"/>
    <w:link w:val="ct"/>
    <w:rsid w:val="003B7B56"/>
    <w:rPr>
      <w:sz w:val="26"/>
      <w:szCs w:val="26"/>
    </w:rPr>
  </w:style>
  <w:style w:type="paragraph" w:customStyle="1" w:styleId="ct2">
    <w:name w:val="ct2"/>
    <w:basedOn w:val="Normal"/>
    <w:link w:val="ct2Char"/>
    <w:qFormat/>
    <w:rsid w:val="003B7B56"/>
    <w:pPr>
      <w:numPr>
        <w:numId w:val="1"/>
      </w:numPr>
      <w:spacing w:after="120"/>
    </w:pPr>
    <w:rPr>
      <w:bCs/>
      <w:szCs w:val="26"/>
    </w:rPr>
  </w:style>
  <w:style w:type="character" w:customStyle="1" w:styleId="ct2Char">
    <w:name w:val="ct2 Char"/>
    <w:basedOn w:val="DefaultParagraphFont"/>
    <w:link w:val="ct2"/>
    <w:rsid w:val="003B7B56"/>
    <w:rPr>
      <w:bCs/>
      <w:sz w:val="26"/>
      <w:szCs w:val="26"/>
    </w:rPr>
  </w:style>
  <w:style w:type="paragraph" w:customStyle="1" w:styleId="b1">
    <w:name w:val="b1"/>
    <w:basedOn w:val="Normal"/>
    <w:link w:val="b1Char"/>
    <w:qFormat/>
    <w:rsid w:val="00297CC0"/>
    <w:pPr>
      <w:spacing w:before="240" w:after="120"/>
    </w:pPr>
    <w:rPr>
      <w:b/>
      <w:bCs/>
      <w:szCs w:val="26"/>
    </w:rPr>
  </w:style>
  <w:style w:type="character" w:customStyle="1" w:styleId="b1Char">
    <w:name w:val="b1 Char"/>
    <w:basedOn w:val="DefaultParagraphFont"/>
    <w:link w:val="b1"/>
    <w:rsid w:val="00297CC0"/>
    <w:rPr>
      <w:b/>
      <w:bCs/>
      <w:sz w:val="26"/>
      <w:szCs w:val="26"/>
    </w:rPr>
  </w:style>
  <w:style w:type="paragraph" w:customStyle="1" w:styleId="list1">
    <w:name w:val="list1"/>
    <w:basedOn w:val="ct"/>
    <w:link w:val="list1Char"/>
    <w:qFormat/>
    <w:rsid w:val="000B7167"/>
    <w:pPr>
      <w:ind w:left="-284"/>
    </w:pPr>
    <w:rPr>
      <w:b/>
      <w:bCs/>
    </w:rPr>
  </w:style>
  <w:style w:type="character" w:customStyle="1" w:styleId="list1Char">
    <w:name w:val="list1 Char"/>
    <w:basedOn w:val="ctChar"/>
    <w:link w:val="list1"/>
    <w:rsid w:val="000B7167"/>
    <w:rPr>
      <w:b/>
      <w:bCs/>
      <w:sz w:val="26"/>
      <w:szCs w:val="26"/>
    </w:rPr>
  </w:style>
  <w:style w:type="paragraph" w:customStyle="1" w:styleId="ct3">
    <w:name w:val="ct3"/>
    <w:basedOn w:val="ct2"/>
    <w:link w:val="ct3Char"/>
    <w:qFormat/>
    <w:rsid w:val="000B7167"/>
    <w:pPr>
      <w:numPr>
        <w:ilvl w:val="1"/>
      </w:numPr>
      <w:tabs>
        <w:tab w:val="clear" w:pos="1440"/>
      </w:tabs>
      <w:ind w:left="850" w:hanging="306"/>
    </w:pPr>
  </w:style>
  <w:style w:type="character" w:customStyle="1" w:styleId="ct3Char">
    <w:name w:val="ct3 Char"/>
    <w:basedOn w:val="ct2Char"/>
    <w:link w:val="ct3"/>
    <w:rsid w:val="000B7167"/>
    <w:rPr>
      <w:bCs/>
      <w:sz w:val="26"/>
      <w:szCs w:val="26"/>
    </w:rPr>
  </w:style>
  <w:style w:type="paragraph" w:customStyle="1" w:styleId="L3">
    <w:name w:val="L3"/>
    <w:basedOn w:val="Normal"/>
    <w:link w:val="L3Char"/>
    <w:qFormat/>
    <w:rsid w:val="000B7167"/>
    <w:pPr>
      <w:outlineLvl w:val="2"/>
    </w:pPr>
    <w:rPr>
      <w:b/>
      <w:bCs/>
      <w:szCs w:val="26"/>
    </w:rPr>
  </w:style>
  <w:style w:type="character" w:customStyle="1" w:styleId="L3Char">
    <w:name w:val="L3 Char"/>
    <w:basedOn w:val="DefaultParagraphFont"/>
    <w:link w:val="L3"/>
    <w:rsid w:val="000B7167"/>
    <w:rPr>
      <w:b/>
      <w:bCs/>
      <w:sz w:val="26"/>
      <w:szCs w:val="26"/>
    </w:rPr>
  </w:style>
  <w:style w:type="paragraph" w:styleId="TOCHeading">
    <w:name w:val="TOC Heading"/>
    <w:basedOn w:val="Heading1"/>
    <w:next w:val="Normal"/>
    <w:uiPriority w:val="39"/>
    <w:unhideWhenUsed/>
    <w:qFormat/>
    <w:rsid w:val="005516A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516A5"/>
    <w:pPr>
      <w:spacing w:after="100"/>
    </w:pPr>
  </w:style>
  <w:style w:type="paragraph" w:styleId="TOC2">
    <w:name w:val="toc 2"/>
    <w:basedOn w:val="Normal"/>
    <w:next w:val="Normal"/>
    <w:autoRedefine/>
    <w:uiPriority w:val="39"/>
    <w:unhideWhenUsed/>
    <w:rsid w:val="005516A5"/>
    <w:pPr>
      <w:spacing w:after="100"/>
      <w:ind w:left="240"/>
    </w:pPr>
  </w:style>
  <w:style w:type="paragraph" w:styleId="TOC3">
    <w:name w:val="toc 3"/>
    <w:basedOn w:val="Normal"/>
    <w:next w:val="Normal"/>
    <w:autoRedefine/>
    <w:uiPriority w:val="39"/>
    <w:unhideWhenUsed/>
    <w:rsid w:val="005516A5"/>
    <w:pPr>
      <w:spacing w:after="100"/>
      <w:ind w:left="480"/>
    </w:pPr>
  </w:style>
  <w:style w:type="character" w:styleId="Hyperlink">
    <w:name w:val="Hyperlink"/>
    <w:basedOn w:val="DefaultParagraphFont"/>
    <w:uiPriority w:val="99"/>
    <w:unhideWhenUsed/>
    <w:rsid w:val="005516A5"/>
    <w:rPr>
      <w:color w:val="0563C1" w:themeColor="hyperlink"/>
      <w:u w:val="single"/>
    </w:rPr>
  </w:style>
  <w:style w:type="table" w:styleId="TableGrid">
    <w:name w:val="Table Grid"/>
    <w:basedOn w:val="TableNormal"/>
    <w:uiPriority w:val="39"/>
    <w:rsid w:val="00D41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B7B56"/>
    <w:pPr>
      <w:ind w:left="720"/>
      <w:contextualSpacing/>
    </w:pPr>
  </w:style>
  <w:style w:type="paragraph" w:customStyle="1" w:styleId="dot1">
    <w:name w:val="dot 1"/>
    <w:basedOn w:val="ListParagraph"/>
    <w:link w:val="dot1Char"/>
    <w:qFormat/>
    <w:rsid w:val="003B7B56"/>
    <w:pPr>
      <w:numPr>
        <w:numId w:val="2"/>
      </w:numPr>
      <w:spacing w:after="240"/>
    </w:pPr>
  </w:style>
  <w:style w:type="character" w:customStyle="1" w:styleId="ListParagraphChar">
    <w:name w:val="List Paragraph Char"/>
    <w:basedOn w:val="DefaultParagraphFont"/>
    <w:link w:val="ListParagraph"/>
    <w:uiPriority w:val="34"/>
    <w:rsid w:val="003B7B56"/>
    <w:rPr>
      <w:sz w:val="26"/>
    </w:rPr>
  </w:style>
  <w:style w:type="character" w:customStyle="1" w:styleId="dot1Char">
    <w:name w:val="dot 1 Char"/>
    <w:basedOn w:val="ListParagraphChar"/>
    <w:link w:val="dot1"/>
    <w:rsid w:val="003B7B56"/>
    <w:rPr>
      <w:sz w:val="26"/>
    </w:rPr>
  </w:style>
  <w:style w:type="paragraph" w:customStyle="1" w:styleId="B">
    <w:name w:val="B"/>
    <w:basedOn w:val="Normal"/>
    <w:link w:val="BChar"/>
    <w:rsid w:val="003B7B56"/>
    <w:rPr>
      <w:b/>
    </w:rPr>
  </w:style>
  <w:style w:type="character" w:customStyle="1" w:styleId="BChar">
    <w:name w:val="B Char"/>
    <w:basedOn w:val="DefaultParagraphFont"/>
    <w:link w:val="B"/>
    <w:rsid w:val="003B7B56"/>
    <w:rPr>
      <w:b/>
      <w:sz w:val="26"/>
    </w:rPr>
  </w:style>
  <w:style w:type="paragraph" w:customStyle="1" w:styleId="num1">
    <w:name w:val="num1"/>
    <w:basedOn w:val="ct"/>
    <w:link w:val="num1Char"/>
    <w:qFormat/>
    <w:rsid w:val="00297CC0"/>
    <w:pPr>
      <w:numPr>
        <w:numId w:val="3"/>
      </w:numPr>
    </w:pPr>
  </w:style>
  <w:style w:type="character" w:customStyle="1" w:styleId="num1Char">
    <w:name w:val="num1 Char"/>
    <w:basedOn w:val="ctChar"/>
    <w:link w:val="num1"/>
    <w:rsid w:val="00297CC0"/>
    <w:rPr>
      <w:sz w:val="26"/>
      <w:szCs w:val="26"/>
    </w:rPr>
  </w:style>
  <w:style w:type="paragraph" w:styleId="Caption">
    <w:name w:val="caption"/>
    <w:basedOn w:val="Normal"/>
    <w:next w:val="Normal"/>
    <w:uiPriority w:val="35"/>
    <w:unhideWhenUsed/>
    <w:qFormat/>
    <w:rsid w:val="0079091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5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04791">
      <w:bodyDiv w:val="1"/>
      <w:marLeft w:val="0"/>
      <w:marRight w:val="0"/>
      <w:marTop w:val="0"/>
      <w:marBottom w:val="0"/>
      <w:divBdr>
        <w:top w:val="none" w:sz="0" w:space="0" w:color="auto"/>
        <w:left w:val="none" w:sz="0" w:space="0" w:color="auto"/>
        <w:bottom w:val="none" w:sz="0" w:space="0" w:color="auto"/>
        <w:right w:val="none" w:sz="0" w:space="0" w:color="auto"/>
      </w:divBdr>
    </w:div>
    <w:div w:id="626469799">
      <w:bodyDiv w:val="1"/>
      <w:marLeft w:val="0"/>
      <w:marRight w:val="0"/>
      <w:marTop w:val="0"/>
      <w:marBottom w:val="0"/>
      <w:divBdr>
        <w:top w:val="none" w:sz="0" w:space="0" w:color="auto"/>
        <w:left w:val="none" w:sz="0" w:space="0" w:color="auto"/>
        <w:bottom w:val="none" w:sz="0" w:space="0" w:color="auto"/>
        <w:right w:val="none" w:sz="0" w:space="0" w:color="auto"/>
      </w:divBdr>
    </w:div>
    <w:div w:id="1522431876">
      <w:bodyDiv w:val="1"/>
      <w:marLeft w:val="0"/>
      <w:marRight w:val="0"/>
      <w:marTop w:val="0"/>
      <w:marBottom w:val="0"/>
      <w:divBdr>
        <w:top w:val="none" w:sz="0" w:space="0" w:color="auto"/>
        <w:left w:val="none" w:sz="0" w:space="0" w:color="auto"/>
        <w:bottom w:val="none" w:sz="0" w:space="0" w:color="auto"/>
        <w:right w:val="none" w:sz="0" w:space="0" w:color="auto"/>
      </w:divBdr>
    </w:div>
    <w:div w:id="158957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F94E3-ECAE-41E6-A81B-14BE1B26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~WRL3368.tmp</Template>
  <TotalTime>407</TotalTime>
  <Pages>1</Pages>
  <Words>4068</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cp:lastPrinted>2025-10-30T14:47:00Z</cp:lastPrinted>
  <dcterms:created xsi:type="dcterms:W3CDTF">2025-09-13T06:17:00Z</dcterms:created>
  <dcterms:modified xsi:type="dcterms:W3CDTF">2025-10-30T14:48:00Z</dcterms:modified>
</cp:coreProperties>
</file>